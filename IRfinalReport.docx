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2D249" w14:textId="1FB21A1B" w:rsidR="00ED3B4D" w:rsidRDefault="00F259A9" w:rsidP="00F259A9">
      <w:pPr>
        <w:pStyle w:val="Title"/>
      </w:pPr>
      <w:r>
        <w:t>Web Crawling, Content Processing and Zipf’s Law</w:t>
      </w:r>
    </w:p>
    <w:p w14:paraId="0EA04405" w14:textId="355E2EDC" w:rsidR="00F259A9" w:rsidRPr="00F259A9" w:rsidRDefault="00F259A9" w:rsidP="00F259A9">
      <w:pPr>
        <w:pStyle w:val="BodyText"/>
        <w:jc w:val="center"/>
      </w:pPr>
      <w:r>
        <w:t>Submit by Jiaoni Zhou and Hanzi Li</w:t>
      </w:r>
    </w:p>
    <w:p w14:paraId="2B4C0478" w14:textId="2D07D815" w:rsidR="00F259A9" w:rsidRDefault="000B0AF3" w:rsidP="000B0AF3">
      <w:pPr>
        <w:pStyle w:val="hlHeading1"/>
      </w:pPr>
      <w:r>
        <w:t>Main Components of the programs</w:t>
      </w:r>
    </w:p>
    <w:p w14:paraId="57C2DC31" w14:textId="37E6C088" w:rsidR="000B0AF3" w:rsidRDefault="005F3EB9" w:rsidP="000B0AF3">
      <w:pPr>
        <w:pStyle w:val="hlHeading1"/>
      </w:pPr>
      <w:r>
        <w:t>D</w:t>
      </w:r>
      <w:r w:rsidR="000B0AF3">
        <w:t xml:space="preserve">esign/development/architectural choices. </w:t>
      </w:r>
    </w:p>
    <w:p w14:paraId="065BFAC4" w14:textId="01FA4FD7" w:rsidR="000B0AF3" w:rsidRDefault="000B0AF3" w:rsidP="00676336">
      <w:pPr>
        <w:pStyle w:val="Heading2"/>
      </w:pPr>
      <w:r>
        <w:t>Discussion on how noise reduction was performed</w:t>
      </w:r>
    </w:p>
    <w:p w14:paraId="5C06E1EF" w14:textId="5A9FE147" w:rsidR="00631F9F" w:rsidRDefault="00676336" w:rsidP="00474A77">
      <w:pPr>
        <w:pStyle w:val="bodytexthl"/>
      </w:pPr>
      <w:r>
        <w:t xml:space="preserve">Our noise reduction technique is mainly based on the slope optimization algorithm which is reported by </w:t>
      </w:r>
      <w:r w:rsidR="007B427D">
        <w:t xml:space="preserve">Finn </w:t>
      </w:r>
      <w:r w:rsidR="007B427D" w:rsidRPr="007B427D">
        <w:rPr>
          <w:i/>
        </w:rPr>
        <w:t>et al</w:t>
      </w:r>
      <w:r w:rsidR="002D0593">
        <w:rPr>
          <w:i/>
        </w:rPr>
        <w:t xml:space="preserve"> </w:t>
      </w:r>
      <w:r w:rsidR="002D0593">
        <w:t>[1]</w:t>
      </w:r>
      <w:r>
        <w:t>.</w:t>
      </w:r>
      <w:r w:rsidR="002D0593">
        <w:t xml:space="preserve"> </w:t>
      </w:r>
      <w:r w:rsidR="000754EC">
        <w:t>We treat</w:t>
      </w:r>
      <w:r w:rsidR="003A6AFD">
        <w:t xml:space="preserve"> the html file as consisting of two kinds of tokens: word token (text) and tag token (&lt;&gt;). First, we tokenize the file. For </w:t>
      </w:r>
      <w:r w:rsidR="003A6AFD" w:rsidRPr="003A6AFD">
        <w:rPr>
          <w:i/>
        </w:rPr>
        <w:t>i</w:t>
      </w:r>
      <w:r w:rsidR="003A6AFD">
        <w:t xml:space="preserve">th token, if it is a word, mark it as </w:t>
      </w:r>
      <w:r w:rsidR="003A6AFD" w:rsidRPr="00223003">
        <w:rPr>
          <w:i/>
        </w:rPr>
        <w:t>Bi</w:t>
      </w:r>
      <w:r w:rsidR="000754EC">
        <w:t xml:space="preserve"> = 0; </w:t>
      </w:r>
      <w:r w:rsidR="003A6AFD">
        <w:t>if it is a tag token</w:t>
      </w:r>
      <w:r w:rsidR="00C74CE1">
        <w:t xml:space="preserve">, mark it as </w:t>
      </w:r>
      <w:r w:rsidR="00C74CE1" w:rsidRPr="00223003">
        <w:rPr>
          <w:i/>
        </w:rPr>
        <w:t>Bi</w:t>
      </w:r>
      <w:r w:rsidR="00C74CE1">
        <w:t xml:space="preserve"> = 1</w:t>
      </w:r>
      <w:r w:rsidR="003A6AFD">
        <w:t xml:space="preserve">. </w:t>
      </w:r>
      <w:r w:rsidR="00A74CAB">
        <w:t>Then, we optimize the following object</w:t>
      </w:r>
      <w:r w:rsidR="00631F9F">
        <w:t>:</w:t>
      </w:r>
    </w:p>
    <w:p w14:paraId="444DD78D" w14:textId="7E9AEDD3" w:rsidR="00223003" w:rsidRPr="00223003" w:rsidRDefault="00223003" w:rsidP="00223003">
      <w:pPr>
        <w:pStyle w:val="bodytexthl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 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</m:t>
              </m:r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(1-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)+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</m:t>
                  </m:r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nary>
        </m:oMath>
      </m:oMathPara>
    </w:p>
    <w:p w14:paraId="3C69DAA5" w14:textId="77741D62" w:rsidR="00474A77" w:rsidRDefault="00223003" w:rsidP="00223003">
      <w:pPr>
        <w:pStyle w:val="bodytexthl"/>
        <w:ind w:firstLine="0"/>
      </w:pPr>
      <w:r>
        <w:t>where i, j represents the work token start position and end position respectively.</w:t>
      </w:r>
    </w:p>
    <w:p w14:paraId="5B62403C" w14:textId="667DFE8C" w:rsidR="000B0AF3" w:rsidRDefault="005F3EB9" w:rsidP="00676336">
      <w:pPr>
        <w:pStyle w:val="Heading2"/>
      </w:pPr>
      <w:r>
        <w:t>Discussion on how noise reducti</w:t>
      </w:r>
      <w:r w:rsidR="000B0AF3">
        <w:t>on performance was evaluated</w:t>
      </w:r>
    </w:p>
    <w:p w14:paraId="73387174" w14:textId="58451727" w:rsidR="007426CB" w:rsidRDefault="00DD1D46" w:rsidP="007426CB">
      <w:pPr>
        <w:pStyle w:val="bodytexthl"/>
      </w:pPr>
      <w:r>
        <w:t xml:space="preserve">For each seed, we randomly choose 10 crawled websites. For each website, we compare the retrieved content with the actual main content. The retrieved content </w:t>
      </w:r>
      <w:bookmarkStart w:id="0" w:name="_GoBack"/>
      <w:bookmarkEnd w:id="0"/>
      <w:r>
        <w:t xml:space="preserve">We manually decide which part of the w </w:t>
      </w:r>
      <w:r w:rsidR="00915556">
        <w:t>We use p</w:t>
      </w:r>
      <w:r w:rsidR="00B91D1E">
        <w:t xml:space="preserve">recision, </w:t>
      </w:r>
      <w:r w:rsidR="007426CB">
        <w:t>recall</w:t>
      </w:r>
      <w:r w:rsidR="00915556">
        <w:t xml:space="preserve"> </w:t>
      </w:r>
      <w:r w:rsidR="00B91D1E">
        <w:t xml:space="preserve">and </w:t>
      </w:r>
      <w:r w:rsidR="00CE1F85">
        <w:t xml:space="preserve">F-Score </w:t>
      </w:r>
      <w:r w:rsidR="00915556">
        <w:t xml:space="preserve">to quantitatively evaluate the </w:t>
      </w:r>
      <w:r w:rsidR="00CD1AD2">
        <w:t>performance of noise reduction:</w:t>
      </w:r>
    </w:p>
    <w:p w14:paraId="08CDE071" w14:textId="34484D18" w:rsidR="00C71273" w:rsidRPr="00641344" w:rsidRDefault="00B42C40" w:rsidP="007426CB">
      <w:pPr>
        <w:pStyle w:val="bodytexthl"/>
      </w:pPr>
      <m:oMathPara>
        <m:oMath>
          <m:r>
            <w:rPr>
              <w:rFonts w:ascii="Cambria Math" w:hAnsi="Cambria Math"/>
            </w:rPr>
            <m:t xml:space="preserve">Precision=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of Word Tokens of the Retrieved Content that are Relevant</m:t>
              </m:r>
            </m:num>
            <m:den>
              <m:r>
                <w:rPr>
                  <w:rFonts w:ascii="Cambria Math" w:hAnsi="Cambria Math"/>
                </w:rPr>
                <m:t># of Word Tokens of the Actual Main Content</m:t>
              </m:r>
            </m:den>
          </m:f>
        </m:oMath>
      </m:oMathPara>
    </w:p>
    <w:p w14:paraId="0ACC4824" w14:textId="7FF6837A" w:rsidR="00641344" w:rsidRPr="00285518" w:rsidRDefault="00641344" w:rsidP="007426CB">
      <w:pPr>
        <w:pStyle w:val="bodytexthl"/>
      </w:pPr>
      <m:oMathPara>
        <m:oMath>
          <m:r>
            <w:rPr>
              <w:rFonts w:ascii="Cambria Math" w:hAnsi="Cambria Math"/>
            </w:rPr>
            <w:lastRenderedPageBreak/>
            <m:t xml:space="preserve">Recall=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of Word Tokens of the Main Content that are Retrieved</m:t>
              </m:r>
            </m:num>
            <m:den>
              <m:r>
                <w:rPr>
                  <w:rFonts w:ascii="Cambria Math" w:hAnsi="Cambria Math"/>
                </w:rPr>
                <m:t># of Word Tokens of the Actual Main Content</m:t>
              </m:r>
            </m:den>
          </m:f>
        </m:oMath>
      </m:oMathPara>
    </w:p>
    <w:p w14:paraId="54C26171" w14:textId="033701F3" w:rsidR="00285518" w:rsidRPr="00CD1AD2" w:rsidRDefault="00285518" w:rsidP="007426CB">
      <w:pPr>
        <w:pStyle w:val="bodytexthl"/>
      </w:pPr>
      <m:oMathPara>
        <m:oMath>
          <m:r>
            <w:rPr>
              <w:rFonts w:ascii="Cambria Math" w:hAnsi="Cambria Math"/>
            </w:rPr>
            <m:t xml:space="preserve">F-Score=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2*Precision*Recall</m:t>
              </m:r>
            </m:num>
            <m:den>
              <m:r>
                <w:rPr>
                  <w:rFonts w:ascii="Cambria Math" w:hAnsi="Cambria Math"/>
                </w:rPr>
                <m:t>Precision+Recall</m:t>
              </m:r>
            </m:den>
          </m:f>
        </m:oMath>
      </m:oMathPara>
    </w:p>
    <w:p w14:paraId="51F3B9FB" w14:textId="4A147753" w:rsidR="00CD1AD2" w:rsidRDefault="00DD1D46" w:rsidP="007426CB">
      <w:pPr>
        <w:pStyle w:val="bodytexthl"/>
      </w:pPr>
      <w:r>
        <w:t>Take the</w:t>
      </w:r>
      <w:r w:rsidR="0076617E">
        <w:t xml:space="preserve"> website</w:t>
      </w:r>
      <w:r w:rsidR="00223003">
        <w:t xml:space="preserve"> “</w:t>
      </w:r>
      <w:hyperlink r:id="rId11" w:history="1">
        <w:r w:rsidR="00223003" w:rsidRPr="00DF33D8">
          <w:rPr>
            <w:rStyle w:val="Hyperlink"/>
          </w:rPr>
          <w:t>https://www.scu.edu/recreatio</w:t>
        </w:r>
        <w:r w:rsidR="00223003" w:rsidRPr="00DF33D8">
          <w:rPr>
            <w:rStyle w:val="Hyperlink"/>
          </w:rPr>
          <w:t>n</w:t>
        </w:r>
        <w:r w:rsidR="00223003" w:rsidRPr="00DF33D8">
          <w:rPr>
            <w:rStyle w:val="Hyperlink"/>
          </w:rPr>
          <w:t>/</w:t>
        </w:r>
      </w:hyperlink>
      <w:r w:rsidR="00223003">
        <w:t>”</w:t>
      </w:r>
      <w:r>
        <w:t xml:space="preserve"> as an example. </w:t>
      </w:r>
      <w:r w:rsidR="00223003">
        <w:t xml:space="preserve">the re </w:t>
      </w:r>
    </w:p>
    <w:p w14:paraId="3CEEF105" w14:textId="6AB53DB9" w:rsidR="000B0AF3" w:rsidRDefault="000B0AF3" w:rsidP="00676336">
      <w:pPr>
        <w:pStyle w:val="Heading2"/>
      </w:pPr>
      <w:r>
        <w:t>Discuss</w:t>
      </w:r>
      <w:r w:rsidR="005F3EB9">
        <w:t>ion on how well the noise reducti</w:t>
      </w:r>
      <w:r>
        <w:t xml:space="preserve">on technique worked based on the chosen </w:t>
      </w:r>
      <w:r w:rsidR="005F3EB9">
        <w:t>evaluati</w:t>
      </w:r>
      <w:r>
        <w:t>on</w:t>
      </w:r>
    </w:p>
    <w:p w14:paraId="7B8FA63A" w14:textId="10DF046F" w:rsidR="00676336" w:rsidRDefault="00676336" w:rsidP="009D784D">
      <w:pPr>
        <w:pStyle w:val="bodytexthl"/>
        <w:tabs>
          <w:tab w:val="center" w:pos="5040"/>
        </w:tabs>
      </w:pPr>
      <w:r>
        <w:t xml:space="preserve">Table 1. Precision, Recall and F-Score of Noise Removal Technique </w:t>
      </w:r>
    </w:p>
    <w:p w14:paraId="34B70660" w14:textId="56B9C24E" w:rsidR="00676336" w:rsidRDefault="00676336" w:rsidP="009D784D">
      <w:pPr>
        <w:pStyle w:val="bodytexthl"/>
        <w:tabs>
          <w:tab w:val="center" w:pos="5040"/>
        </w:tabs>
      </w:pPr>
      <w:r>
        <w:t xml:space="preserve">Table 1 shows the performance of our noise removal technique, </w:t>
      </w:r>
    </w:p>
    <w:p w14:paraId="6D01E41E" w14:textId="2E75CAC8" w:rsidR="009D784D" w:rsidRDefault="009D784D" w:rsidP="009D784D">
      <w:pPr>
        <w:pStyle w:val="bodytexthl"/>
        <w:tabs>
          <w:tab w:val="center" w:pos="5040"/>
        </w:tabs>
      </w:pPr>
      <w:r w:rsidRPr="009D784D">
        <w:t>https://www.scu.edu/recreation/</w:t>
      </w:r>
      <w:r>
        <w:tab/>
      </w:r>
    </w:p>
    <w:p w14:paraId="77F11B8B" w14:textId="0D520682" w:rsidR="009D784D" w:rsidRDefault="009D784D" w:rsidP="009D784D">
      <w:pPr>
        <w:pStyle w:val="bodytexthl"/>
        <w:tabs>
          <w:tab w:val="center" w:pos="5040"/>
        </w:tabs>
      </w:pPr>
      <w:r w:rsidRPr="009D784D">
        <w:t>A kickboxing class at SCU. The beautiful Sullivan Aquatic Center. Degheri;Tennis Courts. Bronco Kidz All Sports Camp - Girls' Flag Football. Men's Rugby. Previous Next</w:t>
      </w:r>
    </w:p>
    <w:p w14:paraId="4B3BA42E" w14:textId="77777777" w:rsidR="00CE1F85" w:rsidRDefault="00CE1F85" w:rsidP="009D784D">
      <w:pPr>
        <w:pStyle w:val="bodytexthl"/>
        <w:tabs>
          <w:tab w:val="center" w:pos="5040"/>
        </w:tabs>
      </w:pPr>
    </w:p>
    <w:p w14:paraId="75573136" w14:textId="32CBEBD0" w:rsidR="000B0AF3" w:rsidRDefault="000B0AF3" w:rsidP="00676336">
      <w:pPr>
        <w:pStyle w:val="Heading2"/>
      </w:pPr>
      <w:r>
        <w:t>Any challenges faced during the development of the crawler and content processor</w:t>
      </w:r>
    </w:p>
    <w:p w14:paraId="2F601C14" w14:textId="539E0054" w:rsidR="00676336" w:rsidRDefault="00676336" w:rsidP="00676336">
      <w:pPr>
        <w:pStyle w:val="Heading3"/>
      </w:pPr>
      <w:r>
        <w:t>Crawler</w:t>
      </w:r>
    </w:p>
    <w:p w14:paraId="1521FAC4" w14:textId="35DA31A7" w:rsidR="00676336" w:rsidRPr="00676336" w:rsidRDefault="00676336" w:rsidP="00676336">
      <w:pPr>
        <w:pStyle w:val="Heading3"/>
      </w:pPr>
      <w:r>
        <w:t>Challenges faced during the content processor</w:t>
      </w:r>
    </w:p>
    <w:p w14:paraId="1C3D6E39" w14:textId="084776CF" w:rsidR="004D3E8D" w:rsidRPr="004D3E8D" w:rsidRDefault="004D3E8D" w:rsidP="004D3E8D">
      <w:pPr>
        <w:pStyle w:val="hlHeading1"/>
      </w:pPr>
      <w:r w:rsidRPr="004D3E8D">
        <w:t>Word frequency/rank plots for 3 different crawls</w:t>
      </w:r>
    </w:p>
    <w:p w14:paraId="7BBA31B5" w14:textId="3F32940E" w:rsidR="004D3E8D" w:rsidRPr="004D3E8D" w:rsidRDefault="004D3E8D" w:rsidP="004D3E8D">
      <w:pPr>
        <w:pStyle w:val="hlHeading1"/>
      </w:pPr>
      <w:r w:rsidRPr="004D3E8D">
        <w:t>Discussions whether the</w:t>
      </w:r>
      <w:r w:rsidR="00C91FBA">
        <w:t xml:space="preserve"> 3 word distributi</w:t>
      </w:r>
      <w:r w:rsidRPr="004D3E8D">
        <w:t>ons follow Zipf’s law or not</w:t>
      </w:r>
    </w:p>
    <w:p w14:paraId="1E69587B" w14:textId="336B344A" w:rsidR="004D3E8D" w:rsidRDefault="004D3E8D" w:rsidP="004D3E8D">
      <w:pPr>
        <w:pStyle w:val="hlHeading1"/>
      </w:pPr>
      <w:r w:rsidRPr="004D3E8D">
        <w:t>An appendix containing details on these 3 crawls (e.g. seeds, domains),</w:t>
      </w:r>
      <w:r>
        <w:t xml:space="preserve"> as well as a list of the 100 most frequent words for each crawl</w:t>
      </w:r>
    </w:p>
    <w:p w14:paraId="53643F86" w14:textId="77777777" w:rsidR="007B427D" w:rsidRDefault="007B427D" w:rsidP="007B427D">
      <w:pPr>
        <w:pStyle w:val="hlHeading1"/>
        <w:numPr>
          <w:ilvl w:val="0"/>
          <w:numId w:val="0"/>
        </w:numPr>
        <w:ind w:left="720" w:hanging="720"/>
      </w:pPr>
    </w:p>
    <w:p w14:paraId="02FCC5A1" w14:textId="77777777" w:rsidR="007B427D" w:rsidRPr="007B427D" w:rsidRDefault="007B427D" w:rsidP="007B4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27D">
        <w:rPr>
          <w:rFonts w:ascii="Arial" w:eastAsia="Times New Roman" w:hAnsi="Arial" w:cs="Arial"/>
          <w:color w:val="646464"/>
          <w:sz w:val="18"/>
          <w:szCs w:val="18"/>
          <w:shd w:val="clear" w:color="auto" w:fill="FFFFFF"/>
        </w:rPr>
        <w:t>Surabhi Lingwal. Article: Noise Reduction and Content Retrieval from Web Pages. </w:t>
      </w:r>
      <w:r w:rsidRPr="007B427D">
        <w:rPr>
          <w:rFonts w:ascii="Arial" w:eastAsia="Times New Roman" w:hAnsi="Arial" w:cs="Arial"/>
          <w:i/>
          <w:iCs/>
          <w:color w:val="646464"/>
          <w:sz w:val="18"/>
          <w:szCs w:val="18"/>
          <w:shd w:val="clear" w:color="auto" w:fill="FFFFFF"/>
        </w:rPr>
        <w:t>International Journal of Computer Applications</w:t>
      </w:r>
      <w:r w:rsidRPr="007B427D">
        <w:rPr>
          <w:rFonts w:ascii="Arial" w:eastAsia="Times New Roman" w:hAnsi="Arial" w:cs="Arial"/>
          <w:color w:val="646464"/>
          <w:sz w:val="18"/>
          <w:szCs w:val="18"/>
          <w:shd w:val="clear" w:color="auto" w:fill="FFFFFF"/>
        </w:rPr>
        <w:t>73(4):24-30, July 2013.</w:t>
      </w:r>
    </w:p>
    <w:p w14:paraId="47E5E0E1" w14:textId="77777777" w:rsidR="007B427D" w:rsidRDefault="007B427D" w:rsidP="007B427D">
      <w:pPr>
        <w:pStyle w:val="hlHeading1"/>
        <w:numPr>
          <w:ilvl w:val="0"/>
          <w:numId w:val="0"/>
        </w:numPr>
        <w:ind w:left="720" w:hanging="720"/>
      </w:pPr>
    </w:p>
    <w:p w14:paraId="32757FD3" w14:textId="77777777" w:rsidR="007B427D" w:rsidRDefault="007B427D" w:rsidP="007B4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27D">
        <w:rPr>
          <w:rFonts w:ascii="Times New Roman" w:eastAsia="Times New Roman" w:hAnsi="Times New Roman" w:cs="Times New Roman"/>
          <w:sz w:val="24"/>
          <w:szCs w:val="24"/>
        </w:rPr>
        <w:t>International Journal of Recent Technology and Engineering (IJRTE) ISSN: 2277-3878, Volume-2, Issue-1, March 2013 115 Elimination of Noisy Information from Web Pages Alpa K. Oza, Shailendra Mishra</w:t>
      </w:r>
    </w:p>
    <w:p w14:paraId="2E6CD38C" w14:textId="77777777" w:rsidR="007B427D" w:rsidRPr="007B427D" w:rsidRDefault="007B427D" w:rsidP="007B4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D2F0CD" w14:textId="77777777" w:rsidR="007B427D" w:rsidRDefault="007B427D" w:rsidP="007B4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27D">
        <w:rPr>
          <w:rFonts w:ascii="Times New Roman" w:eastAsia="Times New Roman" w:hAnsi="Times New Roman" w:cs="Times New Roman"/>
          <w:sz w:val="24"/>
          <w:szCs w:val="24"/>
        </w:rPr>
        <w:t>International Journal of Applied Information Systems (IJAIS) – ISSN : 2249-0868 Foundation of Computer Science FCS, New York, USA Volume 7– No. 1, April 2014 – www.ijais.org 37 Identifying Informative Web Content Blocks using Web Page Segmentation Stevina Dias M. E Student TSEC, Mumbai, India Jayant Gadge</w:t>
      </w:r>
    </w:p>
    <w:p w14:paraId="0C4CC6BA" w14:textId="77777777" w:rsidR="00E920D0" w:rsidRDefault="00E920D0" w:rsidP="007B4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7078A7" w14:textId="77777777" w:rsidR="00E920D0" w:rsidRPr="007B427D" w:rsidRDefault="00E920D0" w:rsidP="007B4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365814" w14:textId="5E52C8F0" w:rsidR="007B427D" w:rsidRDefault="00DD1D46" w:rsidP="007B427D">
      <w:pPr>
        <w:pStyle w:val="hlHeading1"/>
        <w:numPr>
          <w:ilvl w:val="0"/>
          <w:numId w:val="0"/>
        </w:numPr>
        <w:ind w:left="720" w:hanging="720"/>
      </w:pPr>
      <w:r>
        <w:rPr>
          <w:noProof/>
          <w:lang w:eastAsia="zh-CN"/>
        </w:rPr>
        <w:drawing>
          <wp:inline distT="0" distB="0" distL="0" distR="0" wp14:anchorId="7510E35D" wp14:editId="69438504">
            <wp:extent cx="5943600" cy="1853565"/>
            <wp:effectExtent l="0" t="0" r="0" b="635"/>
            <wp:docPr id="2" name="Picture 2" descr="../../../../../../../Screen%20Shot%202016-04-26%20at%203.16.23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Screen%20Shot%202016-04-26%20at%203.16.23%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37AE7" w14:textId="07DDACA6" w:rsidR="00DD1D46" w:rsidRPr="00ED3B4D" w:rsidRDefault="00DD1D46" w:rsidP="00DD1D46">
      <w:pPr>
        <w:pStyle w:val="captionf"/>
      </w:pPr>
      <w:r>
        <w:t xml:space="preserve">Appendix 1: </w:t>
      </w:r>
      <w:r>
        <w:t>Screenshot</w:t>
      </w:r>
      <w:r>
        <w:t xml:space="preserve"> of the content process result from website “</w:t>
      </w:r>
      <w:r w:rsidRPr="00DD1D46">
        <w:t>https://www.scu.edu/recreation/</w:t>
      </w:r>
      <w:r>
        <w:t>”</w:t>
      </w:r>
    </w:p>
    <w:sectPr w:rsidR="00DD1D46" w:rsidRPr="00ED3B4D" w:rsidSect="00B14BC9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3B866E" w14:textId="77777777" w:rsidR="0099302D" w:rsidRDefault="0099302D" w:rsidP="00E71C26">
      <w:pPr>
        <w:spacing w:after="0" w:line="240" w:lineRule="auto"/>
      </w:pPr>
      <w:r>
        <w:separator/>
      </w:r>
    </w:p>
    <w:p w14:paraId="56A0D4AB" w14:textId="77777777" w:rsidR="0099302D" w:rsidRDefault="0099302D"/>
  </w:endnote>
  <w:endnote w:type="continuationSeparator" w:id="0">
    <w:p w14:paraId="1DFFB49B" w14:textId="77777777" w:rsidR="0099302D" w:rsidRDefault="0099302D" w:rsidP="00E71C26">
      <w:pPr>
        <w:spacing w:after="0" w:line="240" w:lineRule="auto"/>
      </w:pPr>
      <w:r>
        <w:continuationSeparator/>
      </w:r>
    </w:p>
    <w:p w14:paraId="75C06710" w14:textId="77777777" w:rsidR="0099302D" w:rsidRDefault="0099302D"/>
  </w:endnote>
  <w:endnote w:type="continuationNotice" w:id="1">
    <w:p w14:paraId="0E4AA1CB" w14:textId="77777777" w:rsidR="0099302D" w:rsidRDefault="009930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+mn-ea">
    <w:altName w:val="Geneva"/>
    <w:panose1 w:val="00000000000000000000"/>
    <w:charset w:val="00"/>
    <w:family w:val="roman"/>
    <w:notTrueType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178BD" w14:textId="77777777" w:rsidR="00167A61" w:rsidRDefault="00167A61" w:rsidP="00CB00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B1C7E0" w14:textId="77777777" w:rsidR="00167A61" w:rsidRDefault="00167A61" w:rsidP="00CB00B1">
    <w:pPr>
      <w:pStyle w:val="Footer"/>
      <w:ind w:right="360"/>
    </w:pPr>
  </w:p>
  <w:p w14:paraId="3D4D8E5A" w14:textId="77777777" w:rsidR="00167A61" w:rsidRDefault="00167A61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42B3A" w14:textId="77777777" w:rsidR="00167A61" w:rsidRDefault="00167A61" w:rsidP="00CB00B1">
    <w:pPr>
      <w:pStyle w:val="Footer"/>
      <w:framePr w:h="290" w:hRule="exact" w:wrap="around" w:vAnchor="text" w:hAnchor="margin" w:xAlign="right" w:y="-22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302D">
      <w:rPr>
        <w:rStyle w:val="PageNumber"/>
        <w:noProof/>
      </w:rPr>
      <w:t>1</w:t>
    </w:r>
    <w:r>
      <w:rPr>
        <w:rStyle w:val="PageNumber"/>
      </w:rPr>
      <w:fldChar w:fldCharType="end"/>
    </w:r>
  </w:p>
  <w:p w14:paraId="27CB16CE" w14:textId="77777777" w:rsidR="00167A61" w:rsidRPr="004010C7" w:rsidRDefault="00167A61" w:rsidP="00CB00B1">
    <w:pPr>
      <w:pStyle w:val="Footer"/>
      <w:ind w:right="360"/>
      <w:rPr>
        <w:rFonts w:ascii="Times New Roman" w:hAnsi="Times New Roman" w:cs="Times New Roman"/>
        <w:sz w:val="24"/>
      </w:rPr>
    </w:pPr>
  </w:p>
  <w:p w14:paraId="3536A24C" w14:textId="77777777" w:rsidR="00167A61" w:rsidRDefault="00167A61">
    <w:pPr>
      <w:pStyle w:val="Footer"/>
    </w:pPr>
  </w:p>
  <w:p w14:paraId="0BFCFFB3" w14:textId="77777777" w:rsidR="00167A61" w:rsidRDefault="00167A61" w:rsidP="006946F2">
    <w:pPr>
      <w:tabs>
        <w:tab w:val="left" w:pos="2120"/>
      </w:tabs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E56EFC" w14:textId="77777777" w:rsidR="0099302D" w:rsidRDefault="0099302D" w:rsidP="00E71C26">
      <w:pPr>
        <w:spacing w:after="0" w:line="240" w:lineRule="auto"/>
      </w:pPr>
      <w:r>
        <w:separator/>
      </w:r>
    </w:p>
    <w:p w14:paraId="66DF9DCD" w14:textId="77777777" w:rsidR="0099302D" w:rsidRDefault="0099302D"/>
  </w:footnote>
  <w:footnote w:type="continuationSeparator" w:id="0">
    <w:p w14:paraId="714D9B25" w14:textId="77777777" w:rsidR="0099302D" w:rsidRDefault="0099302D" w:rsidP="00E71C26">
      <w:pPr>
        <w:spacing w:after="0" w:line="240" w:lineRule="auto"/>
      </w:pPr>
      <w:r>
        <w:continuationSeparator/>
      </w:r>
    </w:p>
    <w:p w14:paraId="4945D480" w14:textId="77777777" w:rsidR="0099302D" w:rsidRDefault="0099302D"/>
  </w:footnote>
  <w:footnote w:type="continuationNotice" w:id="1">
    <w:p w14:paraId="77A8FE42" w14:textId="77777777" w:rsidR="0099302D" w:rsidRDefault="0099302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91A95"/>
    <w:multiLevelType w:val="multilevel"/>
    <w:tmpl w:val="DC2AAF86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C607F6B"/>
    <w:multiLevelType w:val="multilevel"/>
    <w:tmpl w:val="106C6AAA"/>
    <w:lvl w:ilvl="0">
      <w:start w:val="1"/>
      <w:numFmt w:val="decimal"/>
      <w:lvlText w:val="%1"/>
      <w:lvlJc w:val="left"/>
      <w:pPr>
        <w:ind w:left="360" w:hanging="360"/>
      </w:pPr>
      <w:rPr>
        <w:rFonts w:eastAsia="MS Mincho" w:hint="default"/>
      </w:rPr>
    </w:lvl>
    <w:lvl w:ilvl="1">
      <w:start w:val="1"/>
      <w:numFmt w:val="decimal"/>
      <w:pStyle w:val="hlheading2"/>
      <w:lvlText w:val="%1.%2"/>
      <w:lvlJc w:val="left"/>
      <w:pPr>
        <w:ind w:left="360" w:hanging="360"/>
      </w:pPr>
      <w:rPr>
        <w:rFonts w:eastAsia="MS Mincho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MS Mincho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MS Mincho" w:hint="default"/>
      </w:rPr>
    </w:lvl>
  </w:abstractNum>
  <w:abstractNum w:abstractNumId="2">
    <w:nsid w:val="11982126"/>
    <w:multiLevelType w:val="multilevel"/>
    <w:tmpl w:val="106C6AAA"/>
    <w:lvl w:ilvl="0">
      <w:start w:val="1"/>
      <w:numFmt w:val="decimal"/>
      <w:lvlText w:val="%1"/>
      <w:lvlJc w:val="left"/>
      <w:pPr>
        <w:ind w:left="360" w:hanging="360"/>
      </w:pPr>
      <w:rPr>
        <w:rFonts w:eastAsia="MS Mincho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MS Mincho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MS Mincho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MS Mincho" w:hint="default"/>
      </w:rPr>
    </w:lvl>
  </w:abstractNum>
  <w:abstractNum w:abstractNumId="3">
    <w:nsid w:val="173D30DE"/>
    <w:multiLevelType w:val="multilevel"/>
    <w:tmpl w:val="106C6AAA"/>
    <w:lvl w:ilvl="0">
      <w:start w:val="1"/>
      <w:numFmt w:val="decimal"/>
      <w:lvlText w:val="%1"/>
      <w:lvlJc w:val="left"/>
      <w:pPr>
        <w:ind w:left="360" w:hanging="360"/>
      </w:pPr>
      <w:rPr>
        <w:rFonts w:eastAsia="MS Mincho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MS Mincho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MS Mincho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MS Mincho" w:hint="default"/>
      </w:rPr>
    </w:lvl>
  </w:abstractNum>
  <w:abstractNum w:abstractNumId="4">
    <w:nsid w:val="185E1642"/>
    <w:multiLevelType w:val="multilevel"/>
    <w:tmpl w:val="1BAA888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19FC7D47"/>
    <w:multiLevelType w:val="multilevel"/>
    <w:tmpl w:val="C15A4F7C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E874D58"/>
    <w:multiLevelType w:val="multilevel"/>
    <w:tmpl w:val="7D90968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20407FDE"/>
    <w:multiLevelType w:val="multilevel"/>
    <w:tmpl w:val="82E408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22AD72F7"/>
    <w:multiLevelType w:val="hybridMultilevel"/>
    <w:tmpl w:val="3CCA808C"/>
    <w:lvl w:ilvl="0" w:tplc="E40ADB5E">
      <w:start w:val="1"/>
      <w:numFmt w:val="decimal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>
    <w:nsid w:val="22E96D8C"/>
    <w:multiLevelType w:val="multilevel"/>
    <w:tmpl w:val="D330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BF5B2E"/>
    <w:multiLevelType w:val="hybridMultilevel"/>
    <w:tmpl w:val="7080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F737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A38663D"/>
    <w:multiLevelType w:val="multilevel"/>
    <w:tmpl w:val="51A8ED7E"/>
    <w:styleLink w:val="CurrentList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lvlText w:val="%3A.1.2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FB85FD3"/>
    <w:multiLevelType w:val="multilevel"/>
    <w:tmpl w:val="F728610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46E3289D"/>
    <w:multiLevelType w:val="hybridMultilevel"/>
    <w:tmpl w:val="795A0B4A"/>
    <w:lvl w:ilvl="0" w:tplc="84985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F83C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8AE2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AA2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B4D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B82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06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704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7AB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D70144E"/>
    <w:multiLevelType w:val="hybridMultilevel"/>
    <w:tmpl w:val="534AA5B2"/>
    <w:lvl w:ilvl="0" w:tplc="453A3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2E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D65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80C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46F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4EB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C7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669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D01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4D92D43"/>
    <w:multiLevelType w:val="multilevel"/>
    <w:tmpl w:val="259065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69EE0BB6"/>
    <w:multiLevelType w:val="hybridMultilevel"/>
    <w:tmpl w:val="224E6AA0"/>
    <w:lvl w:ilvl="0" w:tplc="0C5C887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05015D"/>
    <w:multiLevelType w:val="multilevel"/>
    <w:tmpl w:val="0409001F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F8D4E15"/>
    <w:multiLevelType w:val="multilevel"/>
    <w:tmpl w:val="0852A41C"/>
    <w:lvl w:ilvl="0">
      <w:start w:val="1"/>
      <w:numFmt w:val="decimal"/>
      <w:pStyle w:val="hlHeading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71F76424"/>
    <w:multiLevelType w:val="hybridMultilevel"/>
    <w:tmpl w:val="1ED8B6CA"/>
    <w:lvl w:ilvl="0" w:tplc="02FCF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086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680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2EB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965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C21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344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264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8E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2050BA7"/>
    <w:multiLevelType w:val="multilevel"/>
    <w:tmpl w:val="4A5E4D0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77000B8E"/>
    <w:multiLevelType w:val="multilevel"/>
    <w:tmpl w:val="0409001F"/>
    <w:styleLink w:val="111111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7"/>
  </w:num>
  <w:num w:numId="3">
    <w:abstractNumId w:val="1"/>
  </w:num>
  <w:num w:numId="4">
    <w:abstractNumId w:val="19"/>
  </w:num>
  <w:num w:numId="5">
    <w:abstractNumId w:val="12"/>
  </w:num>
  <w:num w:numId="6">
    <w:abstractNumId w:val="22"/>
  </w:num>
  <w:num w:numId="7">
    <w:abstractNumId w:val="18"/>
  </w:num>
  <w:num w:numId="8">
    <w:abstractNumId w:val="17"/>
  </w:num>
  <w:num w:numId="9">
    <w:abstractNumId w:val="17"/>
  </w:num>
  <w:num w:numId="10">
    <w:abstractNumId w:val="11"/>
  </w:num>
  <w:num w:numId="11">
    <w:abstractNumId w:val="14"/>
  </w:num>
  <w:num w:numId="12">
    <w:abstractNumId w:val="15"/>
  </w:num>
  <w:num w:numId="13">
    <w:abstractNumId w:val="20"/>
  </w:num>
  <w:num w:numId="14">
    <w:abstractNumId w:val="8"/>
  </w:num>
  <w:num w:numId="15">
    <w:abstractNumId w:val="5"/>
  </w:num>
  <w:num w:numId="16">
    <w:abstractNumId w:val="16"/>
  </w:num>
  <w:num w:numId="17">
    <w:abstractNumId w:val="0"/>
  </w:num>
  <w:num w:numId="18">
    <w:abstractNumId w:val="7"/>
  </w:num>
  <w:num w:numId="19">
    <w:abstractNumId w:val="21"/>
  </w:num>
  <w:num w:numId="20">
    <w:abstractNumId w:val="4"/>
  </w:num>
  <w:num w:numId="21">
    <w:abstractNumId w:val="13"/>
  </w:num>
  <w:num w:numId="22">
    <w:abstractNumId w:val="1"/>
  </w:num>
  <w:num w:numId="23">
    <w:abstractNumId w:val="3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19"/>
  </w:num>
  <w:num w:numId="27">
    <w:abstractNumId w:val="19"/>
  </w:num>
  <w:num w:numId="28">
    <w:abstractNumId w:val="19"/>
  </w:num>
  <w:num w:numId="29">
    <w:abstractNumId w:val="9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9"/>
  </w:num>
  <w:num w:numId="39">
    <w:abstractNumId w:val="19"/>
  </w:num>
  <w:num w:numId="40">
    <w:abstractNumId w:val="19"/>
  </w:num>
  <w:num w:numId="41">
    <w:abstractNumId w:val="19"/>
  </w:num>
  <w:num w:numId="42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attachedTemplate r:id="rId1"/>
  <w:defaultTabStop w:val="36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Thesis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/ENLayout&gt;"/>
    <w:docVar w:name="EN.Libraries" w:val="&lt;Libraries&gt;&lt;item db-id=&quot;5vr55d0t9e5p9jeaszbpdvvle0tvfptw5drr&quot;&gt;My EndNote Library&lt;record-ids&gt;&lt;item&gt;22&lt;/item&gt;&lt;item&gt;23&lt;/item&gt;&lt;item&gt;24&lt;/item&gt;&lt;item&gt;26&lt;/item&gt;&lt;item&gt;28&lt;/item&gt;&lt;item&gt;29&lt;/item&gt;&lt;item&gt;31&lt;/item&gt;&lt;item&gt;33&lt;/item&gt;&lt;item&gt;35&lt;/item&gt;&lt;item&gt;38&lt;/item&gt;&lt;item&gt;39&lt;/item&gt;&lt;item&gt;45&lt;/item&gt;&lt;item&gt;47&lt;/item&gt;&lt;item&gt;51&lt;/item&gt;&lt;item&gt;54&lt;/item&gt;&lt;item&gt;55&lt;/item&gt;&lt;item&gt;56&lt;/item&gt;&lt;item&gt;57&lt;/item&gt;&lt;item&gt;58&lt;/item&gt;&lt;item&gt;60&lt;/item&gt;&lt;item&gt;62&lt;/item&gt;&lt;item&gt;63&lt;/item&gt;&lt;item&gt;65&lt;/item&gt;&lt;item&gt;73&lt;/item&gt;&lt;item&gt;74&lt;/item&gt;&lt;item&gt;80&lt;/item&gt;&lt;item&gt;82&lt;/item&gt;&lt;item&gt;83&lt;/item&gt;&lt;item&gt;86&lt;/item&gt;&lt;item&gt;88&lt;/item&gt;&lt;item&gt;89&lt;/item&gt;&lt;item&gt;91&lt;/item&gt;&lt;item&gt;92&lt;/item&gt;&lt;item&gt;93&lt;/item&gt;&lt;item&gt;108&lt;/item&gt;&lt;item&gt;109&lt;/item&gt;&lt;item&gt;111&lt;/item&gt;&lt;item&gt;112&lt;/item&gt;&lt;item&gt;114&lt;/item&gt;&lt;item&gt;119&lt;/item&gt;&lt;item&gt;121&lt;/item&gt;&lt;item&gt;129&lt;/item&gt;&lt;item&gt;135&lt;/item&gt;&lt;item&gt;146&lt;/item&gt;&lt;item&gt;152&lt;/item&gt;&lt;item&gt;153&lt;/item&gt;&lt;item&gt;165&lt;/item&gt;&lt;item&gt;185&lt;/item&gt;&lt;item&gt;191&lt;/item&gt;&lt;item&gt;210&lt;/item&gt;&lt;item&gt;212&lt;/item&gt;&lt;item&gt;217&lt;/item&gt;&lt;item&gt;218&lt;/item&gt;&lt;item&gt;220&lt;/item&gt;&lt;item&gt;232&lt;/item&gt;&lt;item&gt;235&lt;/item&gt;&lt;item&gt;239&lt;/item&gt;&lt;item&gt;246&lt;/item&gt;&lt;item&gt;256&lt;/item&gt;&lt;item&gt;258&lt;/item&gt;&lt;item&gt;263&lt;/item&gt;&lt;item&gt;264&lt;/item&gt;&lt;item&gt;265&lt;/item&gt;&lt;item&gt;266&lt;/item&gt;&lt;item&gt;271&lt;/item&gt;&lt;item&gt;279&lt;/item&gt;&lt;item&gt;285&lt;/item&gt;&lt;item&gt;288&lt;/item&gt;&lt;item&gt;289&lt;/item&gt;&lt;item&gt;290&lt;/item&gt;&lt;item&gt;291&lt;/item&gt;&lt;item&gt;293&lt;/item&gt;&lt;item&gt;310&lt;/item&gt;&lt;item&gt;313&lt;/item&gt;&lt;item&gt;318&lt;/item&gt;&lt;item&gt;348&lt;/item&gt;&lt;item&gt;351&lt;/item&gt;&lt;item&gt;357&lt;/item&gt;&lt;item&gt;358&lt;/item&gt;&lt;item&gt;359&lt;/item&gt;&lt;item&gt;365&lt;/item&gt;&lt;item&gt;368&lt;/item&gt;&lt;item&gt;370&lt;/item&gt;&lt;item&gt;371&lt;/item&gt;&lt;item&gt;373&lt;/item&gt;&lt;item&gt;374&lt;/item&gt;&lt;item&gt;375&lt;/item&gt;&lt;item&gt;386&lt;/item&gt;&lt;item&gt;387&lt;/item&gt;&lt;item&gt;389&lt;/item&gt;&lt;item&gt;400&lt;/item&gt;&lt;item&gt;407&lt;/item&gt;&lt;item&gt;408&lt;/item&gt;&lt;item&gt;409&lt;/item&gt;&lt;item&gt;419&lt;/item&gt;&lt;item&gt;428&lt;/item&gt;&lt;item&gt;430&lt;/item&gt;&lt;item&gt;435&lt;/item&gt;&lt;item&gt;438&lt;/item&gt;&lt;item&gt;441&lt;/item&gt;&lt;item&gt;442&lt;/item&gt;&lt;item&gt;444&lt;/item&gt;&lt;item&gt;448&lt;/item&gt;&lt;item&gt;452&lt;/item&gt;&lt;item&gt;453&lt;/item&gt;&lt;item&gt;454&lt;/item&gt;&lt;item&gt;458&lt;/item&gt;&lt;item&gt;459&lt;/item&gt;&lt;item&gt;460&lt;/item&gt;&lt;item&gt;464&lt;/item&gt;&lt;item&gt;466&lt;/item&gt;&lt;item&gt;478&lt;/item&gt;&lt;item&gt;479&lt;/item&gt;&lt;item&gt;480&lt;/item&gt;&lt;item&gt;481&lt;/item&gt;&lt;item&gt;482&lt;/item&gt;&lt;item&gt;484&lt;/item&gt;&lt;item&gt;486&lt;/item&gt;&lt;item&gt;488&lt;/item&gt;&lt;item&gt;489&lt;/item&gt;&lt;item&gt;491&lt;/item&gt;&lt;item&gt;492&lt;/item&gt;&lt;item&gt;694&lt;/item&gt;&lt;item&gt;695&lt;/item&gt;&lt;item&gt;696&lt;/item&gt;&lt;item&gt;700&lt;/item&gt;&lt;item&gt;706&lt;/item&gt;&lt;item&gt;708&lt;/item&gt;&lt;item&gt;711&lt;/item&gt;&lt;item&gt;712&lt;/item&gt;&lt;item&gt;714&lt;/item&gt;&lt;item&gt;716&lt;/item&gt;&lt;item&gt;717&lt;/item&gt;&lt;item&gt;718&lt;/item&gt;&lt;item&gt;719&lt;/item&gt;&lt;item&gt;720&lt;/item&gt;&lt;item&gt;721&lt;/item&gt;&lt;item&gt;722&lt;/item&gt;&lt;item&gt;723&lt;/item&gt;&lt;item&gt;724&lt;/item&gt;&lt;item&gt;725&lt;/item&gt;&lt;item&gt;727&lt;/item&gt;&lt;item&gt;730&lt;/item&gt;&lt;item&gt;731&lt;/item&gt;&lt;item&gt;732&lt;/item&gt;&lt;item&gt;733&lt;/item&gt;&lt;item&gt;734&lt;/item&gt;&lt;item&gt;735&lt;/item&gt;&lt;item&gt;736&lt;/item&gt;&lt;item&gt;737&lt;/item&gt;&lt;item&gt;738&lt;/item&gt;&lt;item&gt;739&lt;/item&gt;&lt;item&gt;740&lt;/item&gt;&lt;item&gt;741&lt;/item&gt;&lt;item&gt;742&lt;/item&gt;&lt;item&gt;743&lt;/item&gt;&lt;item&gt;744&lt;/item&gt;&lt;item&gt;746&lt;/item&gt;&lt;item&gt;748&lt;/item&gt;&lt;item&gt;750&lt;/item&gt;&lt;item&gt;751&lt;/item&gt;&lt;item&gt;754&lt;/item&gt;&lt;item&gt;755&lt;/item&gt;&lt;item&gt;756&lt;/item&gt;&lt;item&gt;760&lt;/item&gt;&lt;item&gt;765&lt;/item&gt;&lt;item&gt;770&lt;/item&gt;&lt;item&gt;771&lt;/item&gt;&lt;item&gt;773&lt;/item&gt;&lt;item&gt;776&lt;/item&gt;&lt;item&gt;777&lt;/item&gt;&lt;item&gt;779&lt;/item&gt;&lt;item&gt;780&lt;/item&gt;&lt;item&gt;781&lt;/item&gt;&lt;item&gt;782&lt;/item&gt;&lt;item&gt;783&lt;/item&gt;&lt;item&gt;813&lt;/item&gt;&lt;item&gt;832&lt;/item&gt;&lt;item&gt;833&lt;/item&gt;&lt;item&gt;835&lt;/item&gt;&lt;item&gt;837&lt;/item&gt;&lt;item&gt;838&lt;/item&gt;&lt;item&gt;841&lt;/item&gt;&lt;item&gt;842&lt;/item&gt;&lt;item&gt;843&lt;/item&gt;&lt;item&gt;845&lt;/item&gt;&lt;item&gt;846&lt;/item&gt;&lt;item&gt;848&lt;/item&gt;&lt;item&gt;851&lt;/item&gt;&lt;item&gt;852&lt;/item&gt;&lt;item&gt;855&lt;/item&gt;&lt;item&gt;856&lt;/item&gt;&lt;item&gt;857&lt;/item&gt;&lt;item&gt;858&lt;/item&gt;&lt;item&gt;859&lt;/item&gt;&lt;item&gt;860&lt;/item&gt;&lt;item&gt;861&lt;/item&gt;&lt;item&gt;864&lt;/item&gt;&lt;item&gt;865&lt;/item&gt;&lt;item&gt;870&lt;/item&gt;&lt;item&gt;877&lt;/item&gt;&lt;item&gt;887&lt;/item&gt;&lt;item&gt;888&lt;/item&gt;&lt;/record-ids&gt;&lt;/item&gt;&lt;/Libraries&gt;"/>
  </w:docVars>
  <w:rsids>
    <w:rsidRoot w:val="001419F7"/>
    <w:rsid w:val="000007B0"/>
    <w:rsid w:val="0000103A"/>
    <w:rsid w:val="00001516"/>
    <w:rsid w:val="000016AC"/>
    <w:rsid w:val="000017A8"/>
    <w:rsid w:val="0000267E"/>
    <w:rsid w:val="00004212"/>
    <w:rsid w:val="000047D6"/>
    <w:rsid w:val="00004846"/>
    <w:rsid w:val="00005294"/>
    <w:rsid w:val="0000594A"/>
    <w:rsid w:val="00005CA5"/>
    <w:rsid w:val="000067FD"/>
    <w:rsid w:val="00006826"/>
    <w:rsid w:val="00007124"/>
    <w:rsid w:val="000073C2"/>
    <w:rsid w:val="00007436"/>
    <w:rsid w:val="00007721"/>
    <w:rsid w:val="00007B9C"/>
    <w:rsid w:val="00007C45"/>
    <w:rsid w:val="000104A3"/>
    <w:rsid w:val="000109CF"/>
    <w:rsid w:val="00010CAF"/>
    <w:rsid w:val="000113A1"/>
    <w:rsid w:val="00011551"/>
    <w:rsid w:val="00011664"/>
    <w:rsid w:val="00011735"/>
    <w:rsid w:val="00011A7B"/>
    <w:rsid w:val="0001204A"/>
    <w:rsid w:val="00012D51"/>
    <w:rsid w:val="00013685"/>
    <w:rsid w:val="00013A9F"/>
    <w:rsid w:val="00013AB4"/>
    <w:rsid w:val="00013FBF"/>
    <w:rsid w:val="00014218"/>
    <w:rsid w:val="0001457D"/>
    <w:rsid w:val="00014947"/>
    <w:rsid w:val="00015513"/>
    <w:rsid w:val="00015D70"/>
    <w:rsid w:val="00016062"/>
    <w:rsid w:val="00016070"/>
    <w:rsid w:val="00016A68"/>
    <w:rsid w:val="000175C7"/>
    <w:rsid w:val="00017809"/>
    <w:rsid w:val="0002012D"/>
    <w:rsid w:val="000202EA"/>
    <w:rsid w:val="0002031B"/>
    <w:rsid w:val="00020F8E"/>
    <w:rsid w:val="00021202"/>
    <w:rsid w:val="0002203E"/>
    <w:rsid w:val="00022255"/>
    <w:rsid w:val="000226DD"/>
    <w:rsid w:val="000228BC"/>
    <w:rsid w:val="000230F3"/>
    <w:rsid w:val="00023CDF"/>
    <w:rsid w:val="000243E0"/>
    <w:rsid w:val="00024416"/>
    <w:rsid w:val="00024483"/>
    <w:rsid w:val="00024496"/>
    <w:rsid w:val="000244EA"/>
    <w:rsid w:val="0002509A"/>
    <w:rsid w:val="000252DB"/>
    <w:rsid w:val="00026356"/>
    <w:rsid w:val="000264E8"/>
    <w:rsid w:val="00027795"/>
    <w:rsid w:val="0002788B"/>
    <w:rsid w:val="0002796D"/>
    <w:rsid w:val="000312FC"/>
    <w:rsid w:val="0003172F"/>
    <w:rsid w:val="0003178D"/>
    <w:rsid w:val="00032D17"/>
    <w:rsid w:val="000341DE"/>
    <w:rsid w:val="00034430"/>
    <w:rsid w:val="00034A8F"/>
    <w:rsid w:val="00035E53"/>
    <w:rsid w:val="000361A7"/>
    <w:rsid w:val="0003632A"/>
    <w:rsid w:val="00036791"/>
    <w:rsid w:val="00041162"/>
    <w:rsid w:val="000411D5"/>
    <w:rsid w:val="00041AA9"/>
    <w:rsid w:val="00041DB8"/>
    <w:rsid w:val="000421B4"/>
    <w:rsid w:val="00043FB2"/>
    <w:rsid w:val="000454A5"/>
    <w:rsid w:val="00046256"/>
    <w:rsid w:val="00050BA2"/>
    <w:rsid w:val="00051743"/>
    <w:rsid w:val="000517D8"/>
    <w:rsid w:val="000520ED"/>
    <w:rsid w:val="0005349C"/>
    <w:rsid w:val="000534B0"/>
    <w:rsid w:val="00053CE8"/>
    <w:rsid w:val="00054D7F"/>
    <w:rsid w:val="00055140"/>
    <w:rsid w:val="00055171"/>
    <w:rsid w:val="000564A8"/>
    <w:rsid w:val="00057152"/>
    <w:rsid w:val="00057C46"/>
    <w:rsid w:val="00060A14"/>
    <w:rsid w:val="00061164"/>
    <w:rsid w:val="00061900"/>
    <w:rsid w:val="00061A77"/>
    <w:rsid w:val="00061C6E"/>
    <w:rsid w:val="00061CFC"/>
    <w:rsid w:val="00062F1B"/>
    <w:rsid w:val="000635C2"/>
    <w:rsid w:val="000635F3"/>
    <w:rsid w:val="00063AC4"/>
    <w:rsid w:val="00064A37"/>
    <w:rsid w:val="00065A25"/>
    <w:rsid w:val="00065E72"/>
    <w:rsid w:val="00066608"/>
    <w:rsid w:val="00066B92"/>
    <w:rsid w:val="00066C09"/>
    <w:rsid w:val="000671DC"/>
    <w:rsid w:val="00067690"/>
    <w:rsid w:val="00067712"/>
    <w:rsid w:val="00067975"/>
    <w:rsid w:val="00070542"/>
    <w:rsid w:val="00070547"/>
    <w:rsid w:val="000722E3"/>
    <w:rsid w:val="00072319"/>
    <w:rsid w:val="00072471"/>
    <w:rsid w:val="00072D49"/>
    <w:rsid w:val="00072E74"/>
    <w:rsid w:val="00072E7E"/>
    <w:rsid w:val="00072F3C"/>
    <w:rsid w:val="0007354F"/>
    <w:rsid w:val="00073F3F"/>
    <w:rsid w:val="00074536"/>
    <w:rsid w:val="00074E89"/>
    <w:rsid w:val="00074F18"/>
    <w:rsid w:val="000753C5"/>
    <w:rsid w:val="000754EC"/>
    <w:rsid w:val="000761AE"/>
    <w:rsid w:val="000763E9"/>
    <w:rsid w:val="00077233"/>
    <w:rsid w:val="00077581"/>
    <w:rsid w:val="00077785"/>
    <w:rsid w:val="00077905"/>
    <w:rsid w:val="0008007C"/>
    <w:rsid w:val="000805F4"/>
    <w:rsid w:val="0008108C"/>
    <w:rsid w:val="000811F1"/>
    <w:rsid w:val="00081269"/>
    <w:rsid w:val="0008242B"/>
    <w:rsid w:val="000827A5"/>
    <w:rsid w:val="000834D0"/>
    <w:rsid w:val="00083A8F"/>
    <w:rsid w:val="00083BE2"/>
    <w:rsid w:val="0008444D"/>
    <w:rsid w:val="00084A2A"/>
    <w:rsid w:val="00084C4B"/>
    <w:rsid w:val="00085D4A"/>
    <w:rsid w:val="000862FE"/>
    <w:rsid w:val="0008733B"/>
    <w:rsid w:val="000878EA"/>
    <w:rsid w:val="000879E6"/>
    <w:rsid w:val="00087EBB"/>
    <w:rsid w:val="000901C7"/>
    <w:rsid w:val="000906AA"/>
    <w:rsid w:val="000909A4"/>
    <w:rsid w:val="000909BC"/>
    <w:rsid w:val="000914A6"/>
    <w:rsid w:val="00091EA8"/>
    <w:rsid w:val="000925C5"/>
    <w:rsid w:val="0009353F"/>
    <w:rsid w:val="0009395D"/>
    <w:rsid w:val="000940C7"/>
    <w:rsid w:val="000957CE"/>
    <w:rsid w:val="00095AFA"/>
    <w:rsid w:val="00095CCA"/>
    <w:rsid w:val="00096083"/>
    <w:rsid w:val="0009621B"/>
    <w:rsid w:val="000963A7"/>
    <w:rsid w:val="000968C3"/>
    <w:rsid w:val="00097480"/>
    <w:rsid w:val="00097596"/>
    <w:rsid w:val="00097F42"/>
    <w:rsid w:val="000A09E0"/>
    <w:rsid w:val="000A0E18"/>
    <w:rsid w:val="000A0E84"/>
    <w:rsid w:val="000A1912"/>
    <w:rsid w:val="000A1D90"/>
    <w:rsid w:val="000A3293"/>
    <w:rsid w:val="000A44B7"/>
    <w:rsid w:val="000A4A42"/>
    <w:rsid w:val="000A4EFC"/>
    <w:rsid w:val="000A56B0"/>
    <w:rsid w:val="000A74B2"/>
    <w:rsid w:val="000A7CE1"/>
    <w:rsid w:val="000B0AF3"/>
    <w:rsid w:val="000B0FB7"/>
    <w:rsid w:val="000B24B7"/>
    <w:rsid w:val="000B253F"/>
    <w:rsid w:val="000B2B5B"/>
    <w:rsid w:val="000B2C0E"/>
    <w:rsid w:val="000B3C08"/>
    <w:rsid w:val="000B4115"/>
    <w:rsid w:val="000B4178"/>
    <w:rsid w:val="000B42C0"/>
    <w:rsid w:val="000B58CD"/>
    <w:rsid w:val="000B687F"/>
    <w:rsid w:val="000B6946"/>
    <w:rsid w:val="000B6B45"/>
    <w:rsid w:val="000B6BA2"/>
    <w:rsid w:val="000B7150"/>
    <w:rsid w:val="000B75CC"/>
    <w:rsid w:val="000B7849"/>
    <w:rsid w:val="000C00AB"/>
    <w:rsid w:val="000C03D5"/>
    <w:rsid w:val="000C0613"/>
    <w:rsid w:val="000C0B98"/>
    <w:rsid w:val="000C13FD"/>
    <w:rsid w:val="000C1A01"/>
    <w:rsid w:val="000C20CA"/>
    <w:rsid w:val="000C2410"/>
    <w:rsid w:val="000C2527"/>
    <w:rsid w:val="000C28CB"/>
    <w:rsid w:val="000C290F"/>
    <w:rsid w:val="000C3149"/>
    <w:rsid w:val="000C3776"/>
    <w:rsid w:val="000C3EB5"/>
    <w:rsid w:val="000C4573"/>
    <w:rsid w:val="000C602E"/>
    <w:rsid w:val="000C6DBB"/>
    <w:rsid w:val="000C6FD9"/>
    <w:rsid w:val="000C723B"/>
    <w:rsid w:val="000D0057"/>
    <w:rsid w:val="000D0A64"/>
    <w:rsid w:val="000D1395"/>
    <w:rsid w:val="000D1616"/>
    <w:rsid w:val="000D162D"/>
    <w:rsid w:val="000D1D0E"/>
    <w:rsid w:val="000D2094"/>
    <w:rsid w:val="000D2480"/>
    <w:rsid w:val="000D267A"/>
    <w:rsid w:val="000D28A7"/>
    <w:rsid w:val="000D2C17"/>
    <w:rsid w:val="000D2D03"/>
    <w:rsid w:val="000D3C1E"/>
    <w:rsid w:val="000D3C67"/>
    <w:rsid w:val="000D3C79"/>
    <w:rsid w:val="000D42D9"/>
    <w:rsid w:val="000D462B"/>
    <w:rsid w:val="000D4939"/>
    <w:rsid w:val="000D49E2"/>
    <w:rsid w:val="000D49FE"/>
    <w:rsid w:val="000D4AF1"/>
    <w:rsid w:val="000D4E7C"/>
    <w:rsid w:val="000D4FDB"/>
    <w:rsid w:val="000D501E"/>
    <w:rsid w:val="000D5A7E"/>
    <w:rsid w:val="000D72C0"/>
    <w:rsid w:val="000D7AEE"/>
    <w:rsid w:val="000E02C5"/>
    <w:rsid w:val="000E0BAA"/>
    <w:rsid w:val="000E11B2"/>
    <w:rsid w:val="000E170E"/>
    <w:rsid w:val="000E17EB"/>
    <w:rsid w:val="000E18FB"/>
    <w:rsid w:val="000E19E4"/>
    <w:rsid w:val="000E1DA7"/>
    <w:rsid w:val="000E2125"/>
    <w:rsid w:val="000E2A08"/>
    <w:rsid w:val="000E2C54"/>
    <w:rsid w:val="000E3963"/>
    <w:rsid w:val="000E3A79"/>
    <w:rsid w:val="000E3A83"/>
    <w:rsid w:val="000E4E1D"/>
    <w:rsid w:val="000E50B5"/>
    <w:rsid w:val="000E51DF"/>
    <w:rsid w:val="000E5E6F"/>
    <w:rsid w:val="000E6796"/>
    <w:rsid w:val="000E7C27"/>
    <w:rsid w:val="000E7E98"/>
    <w:rsid w:val="000F0A9A"/>
    <w:rsid w:val="000F0E00"/>
    <w:rsid w:val="000F1CD6"/>
    <w:rsid w:val="000F1D5C"/>
    <w:rsid w:val="000F1D7F"/>
    <w:rsid w:val="000F227B"/>
    <w:rsid w:val="000F31FC"/>
    <w:rsid w:val="000F3FF7"/>
    <w:rsid w:val="000F4948"/>
    <w:rsid w:val="000F4A42"/>
    <w:rsid w:val="000F4A7E"/>
    <w:rsid w:val="000F5126"/>
    <w:rsid w:val="000F555C"/>
    <w:rsid w:val="000F5983"/>
    <w:rsid w:val="000F5B7E"/>
    <w:rsid w:val="000F5C4C"/>
    <w:rsid w:val="000F5CE8"/>
    <w:rsid w:val="000F6A09"/>
    <w:rsid w:val="000F6AEF"/>
    <w:rsid w:val="000F7A9F"/>
    <w:rsid w:val="000F7E8A"/>
    <w:rsid w:val="001001B2"/>
    <w:rsid w:val="00100E20"/>
    <w:rsid w:val="00100EBD"/>
    <w:rsid w:val="00100F73"/>
    <w:rsid w:val="00101451"/>
    <w:rsid w:val="00101B7F"/>
    <w:rsid w:val="00101F0C"/>
    <w:rsid w:val="0010207F"/>
    <w:rsid w:val="00102C62"/>
    <w:rsid w:val="001039A0"/>
    <w:rsid w:val="00103C45"/>
    <w:rsid w:val="001041A3"/>
    <w:rsid w:val="00104278"/>
    <w:rsid w:val="00104409"/>
    <w:rsid w:val="00104736"/>
    <w:rsid w:val="00104752"/>
    <w:rsid w:val="00104B5E"/>
    <w:rsid w:val="00105D72"/>
    <w:rsid w:val="001069EE"/>
    <w:rsid w:val="001073A1"/>
    <w:rsid w:val="00110CE1"/>
    <w:rsid w:val="001110FC"/>
    <w:rsid w:val="001117DF"/>
    <w:rsid w:val="00112A7D"/>
    <w:rsid w:val="001137B5"/>
    <w:rsid w:val="00114856"/>
    <w:rsid w:val="00114E17"/>
    <w:rsid w:val="00115087"/>
    <w:rsid w:val="001154F3"/>
    <w:rsid w:val="00115AA9"/>
    <w:rsid w:val="001163C7"/>
    <w:rsid w:val="001170B6"/>
    <w:rsid w:val="00117458"/>
    <w:rsid w:val="0012012C"/>
    <w:rsid w:val="001205B2"/>
    <w:rsid w:val="001209E0"/>
    <w:rsid w:val="00120D09"/>
    <w:rsid w:val="00120D35"/>
    <w:rsid w:val="00121805"/>
    <w:rsid w:val="001224A8"/>
    <w:rsid w:val="00122AE0"/>
    <w:rsid w:val="00122C55"/>
    <w:rsid w:val="001232CE"/>
    <w:rsid w:val="0012383E"/>
    <w:rsid w:val="00124A86"/>
    <w:rsid w:val="00124F46"/>
    <w:rsid w:val="0012594E"/>
    <w:rsid w:val="00125954"/>
    <w:rsid w:val="00125B50"/>
    <w:rsid w:val="00125BDC"/>
    <w:rsid w:val="0012781A"/>
    <w:rsid w:val="0012781C"/>
    <w:rsid w:val="0013010C"/>
    <w:rsid w:val="00130221"/>
    <w:rsid w:val="00130E8F"/>
    <w:rsid w:val="00130EA8"/>
    <w:rsid w:val="00131136"/>
    <w:rsid w:val="001313AE"/>
    <w:rsid w:val="00131AB5"/>
    <w:rsid w:val="0013379F"/>
    <w:rsid w:val="00133B17"/>
    <w:rsid w:val="00133EB2"/>
    <w:rsid w:val="00135A75"/>
    <w:rsid w:val="001366FB"/>
    <w:rsid w:val="0013699F"/>
    <w:rsid w:val="00136E25"/>
    <w:rsid w:val="0013793A"/>
    <w:rsid w:val="00140143"/>
    <w:rsid w:val="00140618"/>
    <w:rsid w:val="00140690"/>
    <w:rsid w:val="001419F7"/>
    <w:rsid w:val="00141CB7"/>
    <w:rsid w:val="001426A7"/>
    <w:rsid w:val="00143AA6"/>
    <w:rsid w:val="00143AD0"/>
    <w:rsid w:val="0014424C"/>
    <w:rsid w:val="00144CFA"/>
    <w:rsid w:val="001450C2"/>
    <w:rsid w:val="00145AA0"/>
    <w:rsid w:val="00145AF2"/>
    <w:rsid w:val="00145D7B"/>
    <w:rsid w:val="001461E0"/>
    <w:rsid w:val="001464D1"/>
    <w:rsid w:val="00146E63"/>
    <w:rsid w:val="001470BE"/>
    <w:rsid w:val="00147661"/>
    <w:rsid w:val="0014786C"/>
    <w:rsid w:val="00147C78"/>
    <w:rsid w:val="00147F7A"/>
    <w:rsid w:val="00150A5C"/>
    <w:rsid w:val="0015100F"/>
    <w:rsid w:val="00151429"/>
    <w:rsid w:val="00152605"/>
    <w:rsid w:val="00152B11"/>
    <w:rsid w:val="00152D57"/>
    <w:rsid w:val="0015387E"/>
    <w:rsid w:val="00153AEF"/>
    <w:rsid w:val="001546C7"/>
    <w:rsid w:val="00154F19"/>
    <w:rsid w:val="00155012"/>
    <w:rsid w:val="00155A21"/>
    <w:rsid w:val="00155C23"/>
    <w:rsid w:val="00155FB2"/>
    <w:rsid w:val="0015658C"/>
    <w:rsid w:val="00156738"/>
    <w:rsid w:val="00156A6E"/>
    <w:rsid w:val="00157C58"/>
    <w:rsid w:val="00160D32"/>
    <w:rsid w:val="00160E01"/>
    <w:rsid w:val="00160E99"/>
    <w:rsid w:val="00163EF6"/>
    <w:rsid w:val="00164355"/>
    <w:rsid w:val="001651D2"/>
    <w:rsid w:val="001656FA"/>
    <w:rsid w:val="00165AAF"/>
    <w:rsid w:val="00165D30"/>
    <w:rsid w:val="001664CB"/>
    <w:rsid w:val="0016688D"/>
    <w:rsid w:val="001668EF"/>
    <w:rsid w:val="00166C54"/>
    <w:rsid w:val="00166EB6"/>
    <w:rsid w:val="00167497"/>
    <w:rsid w:val="001679B3"/>
    <w:rsid w:val="00167A61"/>
    <w:rsid w:val="00170DFF"/>
    <w:rsid w:val="001717D8"/>
    <w:rsid w:val="00171E9A"/>
    <w:rsid w:val="00171F29"/>
    <w:rsid w:val="001729B6"/>
    <w:rsid w:val="001735B4"/>
    <w:rsid w:val="00173942"/>
    <w:rsid w:val="00173CED"/>
    <w:rsid w:val="001747BF"/>
    <w:rsid w:val="00174C53"/>
    <w:rsid w:val="001752A8"/>
    <w:rsid w:val="0017535E"/>
    <w:rsid w:val="00175806"/>
    <w:rsid w:val="00175893"/>
    <w:rsid w:val="001759F5"/>
    <w:rsid w:val="00176018"/>
    <w:rsid w:val="0017657D"/>
    <w:rsid w:val="00176A0D"/>
    <w:rsid w:val="00176A3D"/>
    <w:rsid w:val="00176BF9"/>
    <w:rsid w:val="00176FD6"/>
    <w:rsid w:val="00177065"/>
    <w:rsid w:val="00177653"/>
    <w:rsid w:val="00177EBF"/>
    <w:rsid w:val="0018085C"/>
    <w:rsid w:val="00180A7D"/>
    <w:rsid w:val="00180FEC"/>
    <w:rsid w:val="00181141"/>
    <w:rsid w:val="0018176D"/>
    <w:rsid w:val="00181D20"/>
    <w:rsid w:val="0018378B"/>
    <w:rsid w:val="00184227"/>
    <w:rsid w:val="001844C7"/>
    <w:rsid w:val="00184F4F"/>
    <w:rsid w:val="0018591E"/>
    <w:rsid w:val="00185C2B"/>
    <w:rsid w:val="00185CB9"/>
    <w:rsid w:val="0018623C"/>
    <w:rsid w:val="00186507"/>
    <w:rsid w:val="001866A9"/>
    <w:rsid w:val="00187116"/>
    <w:rsid w:val="001901A1"/>
    <w:rsid w:val="00190251"/>
    <w:rsid w:val="00190C7C"/>
    <w:rsid w:val="0019111D"/>
    <w:rsid w:val="0019254B"/>
    <w:rsid w:val="00192582"/>
    <w:rsid w:val="00192828"/>
    <w:rsid w:val="001929D5"/>
    <w:rsid w:val="001932BA"/>
    <w:rsid w:val="00196891"/>
    <w:rsid w:val="00196A3B"/>
    <w:rsid w:val="001973DF"/>
    <w:rsid w:val="00197719"/>
    <w:rsid w:val="00197963"/>
    <w:rsid w:val="00197FCA"/>
    <w:rsid w:val="00197FFA"/>
    <w:rsid w:val="001A0126"/>
    <w:rsid w:val="001A04AD"/>
    <w:rsid w:val="001A24C7"/>
    <w:rsid w:val="001A2D7B"/>
    <w:rsid w:val="001A2DBB"/>
    <w:rsid w:val="001A36CE"/>
    <w:rsid w:val="001A38BA"/>
    <w:rsid w:val="001A41D8"/>
    <w:rsid w:val="001A484C"/>
    <w:rsid w:val="001A4F5D"/>
    <w:rsid w:val="001A59F6"/>
    <w:rsid w:val="001A5BF4"/>
    <w:rsid w:val="001A5CAE"/>
    <w:rsid w:val="001A5E8B"/>
    <w:rsid w:val="001A64A6"/>
    <w:rsid w:val="001A7282"/>
    <w:rsid w:val="001A72A2"/>
    <w:rsid w:val="001B0045"/>
    <w:rsid w:val="001B03F0"/>
    <w:rsid w:val="001B0C31"/>
    <w:rsid w:val="001B11B0"/>
    <w:rsid w:val="001B13DB"/>
    <w:rsid w:val="001B1EC7"/>
    <w:rsid w:val="001B1F59"/>
    <w:rsid w:val="001B20F4"/>
    <w:rsid w:val="001B24D7"/>
    <w:rsid w:val="001B36B0"/>
    <w:rsid w:val="001B4386"/>
    <w:rsid w:val="001B47F0"/>
    <w:rsid w:val="001B5A30"/>
    <w:rsid w:val="001B5D81"/>
    <w:rsid w:val="001B721F"/>
    <w:rsid w:val="001B7425"/>
    <w:rsid w:val="001B7614"/>
    <w:rsid w:val="001B7CEB"/>
    <w:rsid w:val="001C032D"/>
    <w:rsid w:val="001C08EF"/>
    <w:rsid w:val="001C0D70"/>
    <w:rsid w:val="001C1602"/>
    <w:rsid w:val="001C24F3"/>
    <w:rsid w:val="001C2C0D"/>
    <w:rsid w:val="001C2CC9"/>
    <w:rsid w:val="001C323E"/>
    <w:rsid w:val="001C3493"/>
    <w:rsid w:val="001C446C"/>
    <w:rsid w:val="001C51A9"/>
    <w:rsid w:val="001C53C7"/>
    <w:rsid w:val="001C579A"/>
    <w:rsid w:val="001C65E2"/>
    <w:rsid w:val="001C65F0"/>
    <w:rsid w:val="001C69A4"/>
    <w:rsid w:val="001C6FDD"/>
    <w:rsid w:val="001C6FE0"/>
    <w:rsid w:val="001C70E2"/>
    <w:rsid w:val="001D2157"/>
    <w:rsid w:val="001D2350"/>
    <w:rsid w:val="001D2382"/>
    <w:rsid w:val="001D3241"/>
    <w:rsid w:val="001D39EE"/>
    <w:rsid w:val="001D39F2"/>
    <w:rsid w:val="001D5211"/>
    <w:rsid w:val="001D5855"/>
    <w:rsid w:val="001D5E49"/>
    <w:rsid w:val="001D6140"/>
    <w:rsid w:val="001D64CF"/>
    <w:rsid w:val="001D6D30"/>
    <w:rsid w:val="001D6F7D"/>
    <w:rsid w:val="001D711D"/>
    <w:rsid w:val="001D794B"/>
    <w:rsid w:val="001E09DB"/>
    <w:rsid w:val="001E0B5A"/>
    <w:rsid w:val="001E0B9E"/>
    <w:rsid w:val="001E0BC8"/>
    <w:rsid w:val="001E0EB0"/>
    <w:rsid w:val="001E15F3"/>
    <w:rsid w:val="001E1BA6"/>
    <w:rsid w:val="001E2203"/>
    <w:rsid w:val="001E2B5F"/>
    <w:rsid w:val="001E357F"/>
    <w:rsid w:val="001E3D6F"/>
    <w:rsid w:val="001E3FD9"/>
    <w:rsid w:val="001E47E3"/>
    <w:rsid w:val="001E4B55"/>
    <w:rsid w:val="001E5E66"/>
    <w:rsid w:val="001E5F98"/>
    <w:rsid w:val="001E6AD5"/>
    <w:rsid w:val="001E6CBE"/>
    <w:rsid w:val="001E6D19"/>
    <w:rsid w:val="001E7007"/>
    <w:rsid w:val="001E768F"/>
    <w:rsid w:val="001F00E8"/>
    <w:rsid w:val="001F06CF"/>
    <w:rsid w:val="001F07D0"/>
    <w:rsid w:val="001F0BD0"/>
    <w:rsid w:val="001F2780"/>
    <w:rsid w:val="001F2792"/>
    <w:rsid w:val="001F2853"/>
    <w:rsid w:val="001F313E"/>
    <w:rsid w:val="001F3282"/>
    <w:rsid w:val="001F3439"/>
    <w:rsid w:val="001F36BD"/>
    <w:rsid w:val="001F41E0"/>
    <w:rsid w:val="001F4504"/>
    <w:rsid w:val="001F45FC"/>
    <w:rsid w:val="001F4638"/>
    <w:rsid w:val="001F5B51"/>
    <w:rsid w:val="00200127"/>
    <w:rsid w:val="0020090E"/>
    <w:rsid w:val="002021B9"/>
    <w:rsid w:val="00202343"/>
    <w:rsid w:val="002027E0"/>
    <w:rsid w:val="00202BD6"/>
    <w:rsid w:val="00203A1C"/>
    <w:rsid w:val="00203ACB"/>
    <w:rsid w:val="0020471B"/>
    <w:rsid w:val="00205354"/>
    <w:rsid w:val="00205683"/>
    <w:rsid w:val="00205E20"/>
    <w:rsid w:val="00206A23"/>
    <w:rsid w:val="00210941"/>
    <w:rsid w:val="00210F0E"/>
    <w:rsid w:val="002112C7"/>
    <w:rsid w:val="00211E57"/>
    <w:rsid w:val="002122F0"/>
    <w:rsid w:val="002124E7"/>
    <w:rsid w:val="002127DC"/>
    <w:rsid w:val="00212A7C"/>
    <w:rsid w:val="00214041"/>
    <w:rsid w:val="0021441E"/>
    <w:rsid w:val="00214E53"/>
    <w:rsid w:val="00215405"/>
    <w:rsid w:val="0021579F"/>
    <w:rsid w:val="00215BF6"/>
    <w:rsid w:val="00215FC8"/>
    <w:rsid w:val="0021655A"/>
    <w:rsid w:val="002166AC"/>
    <w:rsid w:val="002166B2"/>
    <w:rsid w:val="0021716C"/>
    <w:rsid w:val="0021788A"/>
    <w:rsid w:val="00217CE7"/>
    <w:rsid w:val="0022003B"/>
    <w:rsid w:val="00220390"/>
    <w:rsid w:val="00220EAE"/>
    <w:rsid w:val="002215AF"/>
    <w:rsid w:val="00221633"/>
    <w:rsid w:val="00221C9E"/>
    <w:rsid w:val="00221D56"/>
    <w:rsid w:val="00221E0E"/>
    <w:rsid w:val="002220AD"/>
    <w:rsid w:val="00222528"/>
    <w:rsid w:val="00223003"/>
    <w:rsid w:val="002233FD"/>
    <w:rsid w:val="00223A1E"/>
    <w:rsid w:val="00223E51"/>
    <w:rsid w:val="00224187"/>
    <w:rsid w:val="00225383"/>
    <w:rsid w:val="00225613"/>
    <w:rsid w:val="0022585C"/>
    <w:rsid w:val="0022753B"/>
    <w:rsid w:val="00227AB4"/>
    <w:rsid w:val="00230096"/>
    <w:rsid w:val="0023035C"/>
    <w:rsid w:val="00230951"/>
    <w:rsid w:val="00230AA3"/>
    <w:rsid w:val="0023165D"/>
    <w:rsid w:val="00231C37"/>
    <w:rsid w:val="00231EC5"/>
    <w:rsid w:val="00231F7A"/>
    <w:rsid w:val="0023214A"/>
    <w:rsid w:val="00232182"/>
    <w:rsid w:val="002327C8"/>
    <w:rsid w:val="00232D27"/>
    <w:rsid w:val="00232EBA"/>
    <w:rsid w:val="00233787"/>
    <w:rsid w:val="00233B3C"/>
    <w:rsid w:val="00234869"/>
    <w:rsid w:val="00235195"/>
    <w:rsid w:val="00236014"/>
    <w:rsid w:val="00237434"/>
    <w:rsid w:val="002378C3"/>
    <w:rsid w:val="002400B0"/>
    <w:rsid w:val="00240DF5"/>
    <w:rsid w:val="00242B6D"/>
    <w:rsid w:val="0024685A"/>
    <w:rsid w:val="00246B6C"/>
    <w:rsid w:val="00247790"/>
    <w:rsid w:val="00250749"/>
    <w:rsid w:val="0025098F"/>
    <w:rsid w:val="00250996"/>
    <w:rsid w:val="00250BC2"/>
    <w:rsid w:val="00251553"/>
    <w:rsid w:val="002516DF"/>
    <w:rsid w:val="002520E7"/>
    <w:rsid w:val="0025212A"/>
    <w:rsid w:val="0025305F"/>
    <w:rsid w:val="002532EC"/>
    <w:rsid w:val="002534B9"/>
    <w:rsid w:val="0025360B"/>
    <w:rsid w:val="002538F8"/>
    <w:rsid w:val="00253C45"/>
    <w:rsid w:val="002540DC"/>
    <w:rsid w:val="0025558C"/>
    <w:rsid w:val="002557EE"/>
    <w:rsid w:val="00255E43"/>
    <w:rsid w:val="002560E8"/>
    <w:rsid w:val="002565D4"/>
    <w:rsid w:val="002567D8"/>
    <w:rsid w:val="00256CBB"/>
    <w:rsid w:val="002573EE"/>
    <w:rsid w:val="002575FC"/>
    <w:rsid w:val="002576F9"/>
    <w:rsid w:val="00257DC6"/>
    <w:rsid w:val="00257FFE"/>
    <w:rsid w:val="002600D1"/>
    <w:rsid w:val="00260555"/>
    <w:rsid w:val="002608DA"/>
    <w:rsid w:val="002608F7"/>
    <w:rsid w:val="00260F0A"/>
    <w:rsid w:val="00262621"/>
    <w:rsid w:val="00262F51"/>
    <w:rsid w:val="002632E0"/>
    <w:rsid w:val="00263B09"/>
    <w:rsid w:val="00263B29"/>
    <w:rsid w:val="00264715"/>
    <w:rsid w:val="002704E3"/>
    <w:rsid w:val="00270597"/>
    <w:rsid w:val="00270C9D"/>
    <w:rsid w:val="002714A3"/>
    <w:rsid w:val="00271EFB"/>
    <w:rsid w:val="00272738"/>
    <w:rsid w:val="00272C8A"/>
    <w:rsid w:val="00272D0A"/>
    <w:rsid w:val="00272FA5"/>
    <w:rsid w:val="00273294"/>
    <w:rsid w:val="00273344"/>
    <w:rsid w:val="00273554"/>
    <w:rsid w:val="00274155"/>
    <w:rsid w:val="002741DD"/>
    <w:rsid w:val="00274238"/>
    <w:rsid w:val="002743DB"/>
    <w:rsid w:val="00275413"/>
    <w:rsid w:val="00275D3D"/>
    <w:rsid w:val="0027664A"/>
    <w:rsid w:val="0027680B"/>
    <w:rsid w:val="00276912"/>
    <w:rsid w:val="002769CD"/>
    <w:rsid w:val="00276C25"/>
    <w:rsid w:val="002772E9"/>
    <w:rsid w:val="0027742F"/>
    <w:rsid w:val="0027756C"/>
    <w:rsid w:val="00277765"/>
    <w:rsid w:val="00277B36"/>
    <w:rsid w:val="00280036"/>
    <w:rsid w:val="00280676"/>
    <w:rsid w:val="00280BBA"/>
    <w:rsid w:val="002814A8"/>
    <w:rsid w:val="002816B1"/>
    <w:rsid w:val="002816C1"/>
    <w:rsid w:val="00281BD7"/>
    <w:rsid w:val="002822B7"/>
    <w:rsid w:val="00282C0F"/>
    <w:rsid w:val="00283C2E"/>
    <w:rsid w:val="00283F72"/>
    <w:rsid w:val="00284482"/>
    <w:rsid w:val="002852C1"/>
    <w:rsid w:val="002852E6"/>
    <w:rsid w:val="00285518"/>
    <w:rsid w:val="00285B38"/>
    <w:rsid w:val="002861D7"/>
    <w:rsid w:val="00286961"/>
    <w:rsid w:val="00287026"/>
    <w:rsid w:val="0028766D"/>
    <w:rsid w:val="002901BE"/>
    <w:rsid w:val="00290A60"/>
    <w:rsid w:val="002915C8"/>
    <w:rsid w:val="00291A19"/>
    <w:rsid w:val="00291B9D"/>
    <w:rsid w:val="00291D03"/>
    <w:rsid w:val="00292876"/>
    <w:rsid w:val="00293151"/>
    <w:rsid w:val="002931DD"/>
    <w:rsid w:val="00293296"/>
    <w:rsid w:val="002932C7"/>
    <w:rsid w:val="00294867"/>
    <w:rsid w:val="0029495B"/>
    <w:rsid w:val="0029508E"/>
    <w:rsid w:val="00295C2E"/>
    <w:rsid w:val="00296529"/>
    <w:rsid w:val="00296F15"/>
    <w:rsid w:val="002A0A27"/>
    <w:rsid w:val="002A0C91"/>
    <w:rsid w:val="002A0E4E"/>
    <w:rsid w:val="002A170D"/>
    <w:rsid w:val="002A1784"/>
    <w:rsid w:val="002A19D4"/>
    <w:rsid w:val="002A1A29"/>
    <w:rsid w:val="002A3685"/>
    <w:rsid w:val="002A3B25"/>
    <w:rsid w:val="002A3C59"/>
    <w:rsid w:val="002A3E24"/>
    <w:rsid w:val="002A410D"/>
    <w:rsid w:val="002A428F"/>
    <w:rsid w:val="002A45B6"/>
    <w:rsid w:val="002A68BA"/>
    <w:rsid w:val="002A6948"/>
    <w:rsid w:val="002A6F00"/>
    <w:rsid w:val="002A7916"/>
    <w:rsid w:val="002A7A16"/>
    <w:rsid w:val="002A7D54"/>
    <w:rsid w:val="002B0894"/>
    <w:rsid w:val="002B0E1A"/>
    <w:rsid w:val="002B1061"/>
    <w:rsid w:val="002B1F50"/>
    <w:rsid w:val="002B244C"/>
    <w:rsid w:val="002B2577"/>
    <w:rsid w:val="002B25BF"/>
    <w:rsid w:val="002B4A95"/>
    <w:rsid w:val="002B5247"/>
    <w:rsid w:val="002B60EE"/>
    <w:rsid w:val="002B63FE"/>
    <w:rsid w:val="002B6768"/>
    <w:rsid w:val="002B6CB7"/>
    <w:rsid w:val="002B720F"/>
    <w:rsid w:val="002B722A"/>
    <w:rsid w:val="002B7405"/>
    <w:rsid w:val="002C0DF7"/>
    <w:rsid w:val="002C195D"/>
    <w:rsid w:val="002C1AEE"/>
    <w:rsid w:val="002C1C27"/>
    <w:rsid w:val="002C1D3B"/>
    <w:rsid w:val="002C1D8F"/>
    <w:rsid w:val="002C1DF4"/>
    <w:rsid w:val="002C1EA1"/>
    <w:rsid w:val="002C1F9A"/>
    <w:rsid w:val="002C29E4"/>
    <w:rsid w:val="002C2C04"/>
    <w:rsid w:val="002C2F82"/>
    <w:rsid w:val="002C30D1"/>
    <w:rsid w:val="002C328E"/>
    <w:rsid w:val="002C360C"/>
    <w:rsid w:val="002C44B4"/>
    <w:rsid w:val="002C451A"/>
    <w:rsid w:val="002C4DBC"/>
    <w:rsid w:val="002C4FED"/>
    <w:rsid w:val="002C503B"/>
    <w:rsid w:val="002C50FE"/>
    <w:rsid w:val="002C5CEC"/>
    <w:rsid w:val="002C5EA8"/>
    <w:rsid w:val="002C613E"/>
    <w:rsid w:val="002C6433"/>
    <w:rsid w:val="002C6B67"/>
    <w:rsid w:val="002C70C2"/>
    <w:rsid w:val="002C79AC"/>
    <w:rsid w:val="002C7BDA"/>
    <w:rsid w:val="002C7D78"/>
    <w:rsid w:val="002D0593"/>
    <w:rsid w:val="002D0601"/>
    <w:rsid w:val="002D0A85"/>
    <w:rsid w:val="002D0F7F"/>
    <w:rsid w:val="002D1728"/>
    <w:rsid w:val="002D22BE"/>
    <w:rsid w:val="002D26C3"/>
    <w:rsid w:val="002D2AF1"/>
    <w:rsid w:val="002D2BEB"/>
    <w:rsid w:val="002D2ED6"/>
    <w:rsid w:val="002D3755"/>
    <w:rsid w:val="002D3C0D"/>
    <w:rsid w:val="002D3E04"/>
    <w:rsid w:val="002D4110"/>
    <w:rsid w:val="002D4FAE"/>
    <w:rsid w:val="002D5443"/>
    <w:rsid w:val="002D5D9F"/>
    <w:rsid w:val="002D5EFA"/>
    <w:rsid w:val="002D608B"/>
    <w:rsid w:val="002D6A20"/>
    <w:rsid w:val="002D6D5C"/>
    <w:rsid w:val="002D6E61"/>
    <w:rsid w:val="002D7377"/>
    <w:rsid w:val="002D73BC"/>
    <w:rsid w:val="002E00D8"/>
    <w:rsid w:val="002E02D0"/>
    <w:rsid w:val="002E07A1"/>
    <w:rsid w:val="002E0C36"/>
    <w:rsid w:val="002E1499"/>
    <w:rsid w:val="002E1CF2"/>
    <w:rsid w:val="002E23A5"/>
    <w:rsid w:val="002E32FD"/>
    <w:rsid w:val="002E3A5E"/>
    <w:rsid w:val="002E3AA3"/>
    <w:rsid w:val="002E4119"/>
    <w:rsid w:val="002E4F84"/>
    <w:rsid w:val="002E534B"/>
    <w:rsid w:val="002E54A8"/>
    <w:rsid w:val="002E61C4"/>
    <w:rsid w:val="002E6BC9"/>
    <w:rsid w:val="002E6DE7"/>
    <w:rsid w:val="002E70EB"/>
    <w:rsid w:val="002F02AE"/>
    <w:rsid w:val="002F039B"/>
    <w:rsid w:val="002F07E4"/>
    <w:rsid w:val="002F1B73"/>
    <w:rsid w:val="002F1C2D"/>
    <w:rsid w:val="002F1DDA"/>
    <w:rsid w:val="002F1F58"/>
    <w:rsid w:val="002F1FBB"/>
    <w:rsid w:val="002F206E"/>
    <w:rsid w:val="002F21BB"/>
    <w:rsid w:val="002F27F0"/>
    <w:rsid w:val="002F2ADB"/>
    <w:rsid w:val="002F341E"/>
    <w:rsid w:val="002F3DBB"/>
    <w:rsid w:val="002F3F36"/>
    <w:rsid w:val="002F422C"/>
    <w:rsid w:val="002F4AB1"/>
    <w:rsid w:val="002F4CF2"/>
    <w:rsid w:val="002F6241"/>
    <w:rsid w:val="002F68FF"/>
    <w:rsid w:val="002F712C"/>
    <w:rsid w:val="002F717C"/>
    <w:rsid w:val="00300D44"/>
    <w:rsid w:val="00300D60"/>
    <w:rsid w:val="0030142E"/>
    <w:rsid w:val="003023C6"/>
    <w:rsid w:val="00302672"/>
    <w:rsid w:val="003032C0"/>
    <w:rsid w:val="0030391E"/>
    <w:rsid w:val="0030459A"/>
    <w:rsid w:val="0030649F"/>
    <w:rsid w:val="00306AFB"/>
    <w:rsid w:val="00306B96"/>
    <w:rsid w:val="00306D40"/>
    <w:rsid w:val="00307A57"/>
    <w:rsid w:val="00307BB2"/>
    <w:rsid w:val="00307E3E"/>
    <w:rsid w:val="00310833"/>
    <w:rsid w:val="003108C2"/>
    <w:rsid w:val="003109B9"/>
    <w:rsid w:val="00310C13"/>
    <w:rsid w:val="003114DD"/>
    <w:rsid w:val="0031165C"/>
    <w:rsid w:val="00312A42"/>
    <w:rsid w:val="00312C0A"/>
    <w:rsid w:val="0031314B"/>
    <w:rsid w:val="00313673"/>
    <w:rsid w:val="00313DD5"/>
    <w:rsid w:val="00313ED2"/>
    <w:rsid w:val="00313EE8"/>
    <w:rsid w:val="0031465A"/>
    <w:rsid w:val="00314FD5"/>
    <w:rsid w:val="00315737"/>
    <w:rsid w:val="003161DD"/>
    <w:rsid w:val="00316408"/>
    <w:rsid w:val="003167E3"/>
    <w:rsid w:val="003168D2"/>
    <w:rsid w:val="00316F8E"/>
    <w:rsid w:val="0031727D"/>
    <w:rsid w:val="0031783F"/>
    <w:rsid w:val="0031786D"/>
    <w:rsid w:val="00317D54"/>
    <w:rsid w:val="00317D58"/>
    <w:rsid w:val="00317E72"/>
    <w:rsid w:val="0032010A"/>
    <w:rsid w:val="0032020A"/>
    <w:rsid w:val="00320433"/>
    <w:rsid w:val="0032098B"/>
    <w:rsid w:val="003210BE"/>
    <w:rsid w:val="0032158C"/>
    <w:rsid w:val="00321848"/>
    <w:rsid w:val="00322F87"/>
    <w:rsid w:val="00323FBC"/>
    <w:rsid w:val="0032425A"/>
    <w:rsid w:val="0032539C"/>
    <w:rsid w:val="00325ED3"/>
    <w:rsid w:val="00326F4B"/>
    <w:rsid w:val="0032709C"/>
    <w:rsid w:val="00330821"/>
    <w:rsid w:val="0033159F"/>
    <w:rsid w:val="00331DE6"/>
    <w:rsid w:val="00332E6D"/>
    <w:rsid w:val="00333460"/>
    <w:rsid w:val="003334E6"/>
    <w:rsid w:val="00333AB6"/>
    <w:rsid w:val="00333BCC"/>
    <w:rsid w:val="00333DF4"/>
    <w:rsid w:val="00333DFE"/>
    <w:rsid w:val="00334B61"/>
    <w:rsid w:val="00334FE1"/>
    <w:rsid w:val="003358C6"/>
    <w:rsid w:val="00335DBE"/>
    <w:rsid w:val="003369B3"/>
    <w:rsid w:val="00336D64"/>
    <w:rsid w:val="00336EF0"/>
    <w:rsid w:val="00337835"/>
    <w:rsid w:val="003404F5"/>
    <w:rsid w:val="003405AF"/>
    <w:rsid w:val="0034064B"/>
    <w:rsid w:val="00341491"/>
    <w:rsid w:val="00341FA5"/>
    <w:rsid w:val="00342F1C"/>
    <w:rsid w:val="00343050"/>
    <w:rsid w:val="00343B5C"/>
    <w:rsid w:val="003457DB"/>
    <w:rsid w:val="00345B85"/>
    <w:rsid w:val="0034680B"/>
    <w:rsid w:val="00347705"/>
    <w:rsid w:val="003478E1"/>
    <w:rsid w:val="00347ADA"/>
    <w:rsid w:val="00347EB6"/>
    <w:rsid w:val="0035029D"/>
    <w:rsid w:val="0035113C"/>
    <w:rsid w:val="00351D4A"/>
    <w:rsid w:val="003528A0"/>
    <w:rsid w:val="00353524"/>
    <w:rsid w:val="00354CC0"/>
    <w:rsid w:val="00355007"/>
    <w:rsid w:val="003554D9"/>
    <w:rsid w:val="0035565F"/>
    <w:rsid w:val="003556F3"/>
    <w:rsid w:val="00355CA8"/>
    <w:rsid w:val="003569FD"/>
    <w:rsid w:val="00356A33"/>
    <w:rsid w:val="00356B27"/>
    <w:rsid w:val="00357920"/>
    <w:rsid w:val="00357994"/>
    <w:rsid w:val="00360D54"/>
    <w:rsid w:val="003614F6"/>
    <w:rsid w:val="0036152B"/>
    <w:rsid w:val="00361672"/>
    <w:rsid w:val="003619F0"/>
    <w:rsid w:val="0036297E"/>
    <w:rsid w:val="003629DE"/>
    <w:rsid w:val="00362AC8"/>
    <w:rsid w:val="003643FD"/>
    <w:rsid w:val="00365BBD"/>
    <w:rsid w:val="00366077"/>
    <w:rsid w:val="0036704F"/>
    <w:rsid w:val="003670CD"/>
    <w:rsid w:val="00367107"/>
    <w:rsid w:val="003704CE"/>
    <w:rsid w:val="003704FD"/>
    <w:rsid w:val="0037142D"/>
    <w:rsid w:val="003720F4"/>
    <w:rsid w:val="003727FF"/>
    <w:rsid w:val="00372EC3"/>
    <w:rsid w:val="00373BDF"/>
    <w:rsid w:val="00373EFC"/>
    <w:rsid w:val="0037541E"/>
    <w:rsid w:val="00375AA6"/>
    <w:rsid w:val="00377273"/>
    <w:rsid w:val="00377B22"/>
    <w:rsid w:val="00377CBA"/>
    <w:rsid w:val="00380AAB"/>
    <w:rsid w:val="003824A2"/>
    <w:rsid w:val="00382576"/>
    <w:rsid w:val="00382923"/>
    <w:rsid w:val="00382FAD"/>
    <w:rsid w:val="003835AF"/>
    <w:rsid w:val="003836B6"/>
    <w:rsid w:val="00384370"/>
    <w:rsid w:val="0038551D"/>
    <w:rsid w:val="00386914"/>
    <w:rsid w:val="003869E4"/>
    <w:rsid w:val="00387976"/>
    <w:rsid w:val="00387981"/>
    <w:rsid w:val="00387C5F"/>
    <w:rsid w:val="00387CEC"/>
    <w:rsid w:val="00390528"/>
    <w:rsid w:val="00391869"/>
    <w:rsid w:val="00392F62"/>
    <w:rsid w:val="003946B9"/>
    <w:rsid w:val="00395A55"/>
    <w:rsid w:val="00396738"/>
    <w:rsid w:val="003970A0"/>
    <w:rsid w:val="003971E6"/>
    <w:rsid w:val="00397588"/>
    <w:rsid w:val="00397E20"/>
    <w:rsid w:val="003A0D16"/>
    <w:rsid w:val="003A0DF2"/>
    <w:rsid w:val="003A16EA"/>
    <w:rsid w:val="003A1D10"/>
    <w:rsid w:val="003A1EEF"/>
    <w:rsid w:val="003A2446"/>
    <w:rsid w:val="003A287A"/>
    <w:rsid w:val="003A320E"/>
    <w:rsid w:val="003A3FEB"/>
    <w:rsid w:val="003A4240"/>
    <w:rsid w:val="003A4306"/>
    <w:rsid w:val="003A46BF"/>
    <w:rsid w:val="003A5549"/>
    <w:rsid w:val="003A55EF"/>
    <w:rsid w:val="003A67D0"/>
    <w:rsid w:val="003A6AFD"/>
    <w:rsid w:val="003A6D76"/>
    <w:rsid w:val="003A6DAB"/>
    <w:rsid w:val="003A7144"/>
    <w:rsid w:val="003A75DA"/>
    <w:rsid w:val="003A7843"/>
    <w:rsid w:val="003B1053"/>
    <w:rsid w:val="003B1711"/>
    <w:rsid w:val="003B180E"/>
    <w:rsid w:val="003B1941"/>
    <w:rsid w:val="003B2686"/>
    <w:rsid w:val="003B2779"/>
    <w:rsid w:val="003B2810"/>
    <w:rsid w:val="003B2F81"/>
    <w:rsid w:val="003B34A0"/>
    <w:rsid w:val="003B3598"/>
    <w:rsid w:val="003B4480"/>
    <w:rsid w:val="003B687D"/>
    <w:rsid w:val="003B7B17"/>
    <w:rsid w:val="003B7F2C"/>
    <w:rsid w:val="003C02B8"/>
    <w:rsid w:val="003C039C"/>
    <w:rsid w:val="003C040C"/>
    <w:rsid w:val="003C0481"/>
    <w:rsid w:val="003C130C"/>
    <w:rsid w:val="003C150B"/>
    <w:rsid w:val="003C16AF"/>
    <w:rsid w:val="003C17AA"/>
    <w:rsid w:val="003C1FB2"/>
    <w:rsid w:val="003C2EBC"/>
    <w:rsid w:val="003C2F26"/>
    <w:rsid w:val="003C3019"/>
    <w:rsid w:val="003C341F"/>
    <w:rsid w:val="003C35B4"/>
    <w:rsid w:val="003C3DA3"/>
    <w:rsid w:val="003C454B"/>
    <w:rsid w:val="003C4748"/>
    <w:rsid w:val="003C47A5"/>
    <w:rsid w:val="003C570B"/>
    <w:rsid w:val="003C5FAC"/>
    <w:rsid w:val="003C624A"/>
    <w:rsid w:val="003C6DF5"/>
    <w:rsid w:val="003C731A"/>
    <w:rsid w:val="003C7D83"/>
    <w:rsid w:val="003D11F9"/>
    <w:rsid w:val="003D34DF"/>
    <w:rsid w:val="003D4F14"/>
    <w:rsid w:val="003D5256"/>
    <w:rsid w:val="003D5628"/>
    <w:rsid w:val="003D6769"/>
    <w:rsid w:val="003E059A"/>
    <w:rsid w:val="003E0EA5"/>
    <w:rsid w:val="003E1380"/>
    <w:rsid w:val="003E2576"/>
    <w:rsid w:val="003E2DC2"/>
    <w:rsid w:val="003E3688"/>
    <w:rsid w:val="003E3A92"/>
    <w:rsid w:val="003E3F50"/>
    <w:rsid w:val="003E45BC"/>
    <w:rsid w:val="003E534D"/>
    <w:rsid w:val="003F0901"/>
    <w:rsid w:val="003F0B55"/>
    <w:rsid w:val="003F0DD3"/>
    <w:rsid w:val="003F2622"/>
    <w:rsid w:val="003F3102"/>
    <w:rsid w:val="003F3342"/>
    <w:rsid w:val="003F33E5"/>
    <w:rsid w:val="003F350E"/>
    <w:rsid w:val="003F3516"/>
    <w:rsid w:val="003F414B"/>
    <w:rsid w:val="003F45F5"/>
    <w:rsid w:val="003F4650"/>
    <w:rsid w:val="003F4ACD"/>
    <w:rsid w:val="003F564C"/>
    <w:rsid w:val="003F5756"/>
    <w:rsid w:val="003F5C34"/>
    <w:rsid w:val="003F5F54"/>
    <w:rsid w:val="003F6118"/>
    <w:rsid w:val="003F6793"/>
    <w:rsid w:val="003F68D9"/>
    <w:rsid w:val="003F6FF7"/>
    <w:rsid w:val="003F7DE5"/>
    <w:rsid w:val="004007AC"/>
    <w:rsid w:val="00400CE7"/>
    <w:rsid w:val="00400EE5"/>
    <w:rsid w:val="004010C7"/>
    <w:rsid w:val="00403A6D"/>
    <w:rsid w:val="00403DCD"/>
    <w:rsid w:val="004041A1"/>
    <w:rsid w:val="00404B91"/>
    <w:rsid w:val="004054FF"/>
    <w:rsid w:val="00405773"/>
    <w:rsid w:val="00405795"/>
    <w:rsid w:val="00405DAD"/>
    <w:rsid w:val="00406F8E"/>
    <w:rsid w:val="00407611"/>
    <w:rsid w:val="0041132B"/>
    <w:rsid w:val="0041207A"/>
    <w:rsid w:val="0041263C"/>
    <w:rsid w:val="004129D1"/>
    <w:rsid w:val="00412B44"/>
    <w:rsid w:val="0041301D"/>
    <w:rsid w:val="004139A8"/>
    <w:rsid w:val="004139DE"/>
    <w:rsid w:val="00414241"/>
    <w:rsid w:val="00414423"/>
    <w:rsid w:val="004144D8"/>
    <w:rsid w:val="0041471C"/>
    <w:rsid w:val="004148F2"/>
    <w:rsid w:val="0041502E"/>
    <w:rsid w:val="00415169"/>
    <w:rsid w:val="00415342"/>
    <w:rsid w:val="00415585"/>
    <w:rsid w:val="0041568A"/>
    <w:rsid w:val="00415BD1"/>
    <w:rsid w:val="00415C00"/>
    <w:rsid w:val="004160DC"/>
    <w:rsid w:val="00416289"/>
    <w:rsid w:val="00416760"/>
    <w:rsid w:val="004168CB"/>
    <w:rsid w:val="00416EE4"/>
    <w:rsid w:val="00420867"/>
    <w:rsid w:val="0042163B"/>
    <w:rsid w:val="00421FF1"/>
    <w:rsid w:val="00422A58"/>
    <w:rsid w:val="00422E95"/>
    <w:rsid w:val="0042376A"/>
    <w:rsid w:val="0042378B"/>
    <w:rsid w:val="00423C13"/>
    <w:rsid w:val="004241A5"/>
    <w:rsid w:val="00424F45"/>
    <w:rsid w:val="004250BD"/>
    <w:rsid w:val="00425155"/>
    <w:rsid w:val="0042549B"/>
    <w:rsid w:val="004254C3"/>
    <w:rsid w:val="00425546"/>
    <w:rsid w:val="004255F6"/>
    <w:rsid w:val="00425E32"/>
    <w:rsid w:val="00426327"/>
    <w:rsid w:val="00426432"/>
    <w:rsid w:val="0043057D"/>
    <w:rsid w:val="0043164A"/>
    <w:rsid w:val="004317C6"/>
    <w:rsid w:val="00431BBD"/>
    <w:rsid w:val="004328AD"/>
    <w:rsid w:val="004333B3"/>
    <w:rsid w:val="004335EC"/>
    <w:rsid w:val="0043368E"/>
    <w:rsid w:val="004336A0"/>
    <w:rsid w:val="00433A7C"/>
    <w:rsid w:val="004349D9"/>
    <w:rsid w:val="00434C3D"/>
    <w:rsid w:val="00434F80"/>
    <w:rsid w:val="00434F8C"/>
    <w:rsid w:val="00435696"/>
    <w:rsid w:val="00436B9A"/>
    <w:rsid w:val="00437C1D"/>
    <w:rsid w:val="00440662"/>
    <w:rsid w:val="00440964"/>
    <w:rsid w:val="00440B71"/>
    <w:rsid w:val="00440DC0"/>
    <w:rsid w:val="00441385"/>
    <w:rsid w:val="00441968"/>
    <w:rsid w:val="00442754"/>
    <w:rsid w:val="00442A98"/>
    <w:rsid w:val="0044326B"/>
    <w:rsid w:val="00443279"/>
    <w:rsid w:val="00443514"/>
    <w:rsid w:val="004436B3"/>
    <w:rsid w:val="004444B7"/>
    <w:rsid w:val="00444ABC"/>
    <w:rsid w:val="00445C04"/>
    <w:rsid w:val="00445C24"/>
    <w:rsid w:val="00445E92"/>
    <w:rsid w:val="00445ED2"/>
    <w:rsid w:val="004468DC"/>
    <w:rsid w:val="00446AF8"/>
    <w:rsid w:val="00446D60"/>
    <w:rsid w:val="0045015B"/>
    <w:rsid w:val="004518F5"/>
    <w:rsid w:val="00451B1B"/>
    <w:rsid w:val="00451C82"/>
    <w:rsid w:val="00452871"/>
    <w:rsid w:val="0045296A"/>
    <w:rsid w:val="00452B73"/>
    <w:rsid w:val="00452D70"/>
    <w:rsid w:val="00454220"/>
    <w:rsid w:val="0045506C"/>
    <w:rsid w:val="0045526F"/>
    <w:rsid w:val="00456284"/>
    <w:rsid w:val="00456ED8"/>
    <w:rsid w:val="00460347"/>
    <w:rsid w:val="004607AB"/>
    <w:rsid w:val="0046081D"/>
    <w:rsid w:val="004611A6"/>
    <w:rsid w:val="00461D3A"/>
    <w:rsid w:val="00462CC5"/>
    <w:rsid w:val="00462D37"/>
    <w:rsid w:val="00463553"/>
    <w:rsid w:val="0046366E"/>
    <w:rsid w:val="00463855"/>
    <w:rsid w:val="00464F21"/>
    <w:rsid w:val="00465022"/>
    <w:rsid w:val="00465A7D"/>
    <w:rsid w:val="00466258"/>
    <w:rsid w:val="0046693C"/>
    <w:rsid w:val="00466D85"/>
    <w:rsid w:val="00466E80"/>
    <w:rsid w:val="00467032"/>
    <w:rsid w:val="00467C32"/>
    <w:rsid w:val="0047014D"/>
    <w:rsid w:val="00470964"/>
    <w:rsid w:val="00470F3B"/>
    <w:rsid w:val="00471E3E"/>
    <w:rsid w:val="00472769"/>
    <w:rsid w:val="00472781"/>
    <w:rsid w:val="00472980"/>
    <w:rsid w:val="004731F1"/>
    <w:rsid w:val="0047378F"/>
    <w:rsid w:val="00473E45"/>
    <w:rsid w:val="00473F05"/>
    <w:rsid w:val="004741D4"/>
    <w:rsid w:val="0047423D"/>
    <w:rsid w:val="00474590"/>
    <w:rsid w:val="004746BC"/>
    <w:rsid w:val="00474A77"/>
    <w:rsid w:val="00474B8B"/>
    <w:rsid w:val="0047561E"/>
    <w:rsid w:val="00475674"/>
    <w:rsid w:val="00475985"/>
    <w:rsid w:val="0048167D"/>
    <w:rsid w:val="0048182D"/>
    <w:rsid w:val="00481F38"/>
    <w:rsid w:val="00482D1B"/>
    <w:rsid w:val="00482E32"/>
    <w:rsid w:val="00482F64"/>
    <w:rsid w:val="00483D44"/>
    <w:rsid w:val="00483DEB"/>
    <w:rsid w:val="0048403D"/>
    <w:rsid w:val="004846AC"/>
    <w:rsid w:val="0048477D"/>
    <w:rsid w:val="00484B7A"/>
    <w:rsid w:val="00485218"/>
    <w:rsid w:val="00486278"/>
    <w:rsid w:val="00486650"/>
    <w:rsid w:val="0048670C"/>
    <w:rsid w:val="004869EA"/>
    <w:rsid w:val="0048714E"/>
    <w:rsid w:val="00487441"/>
    <w:rsid w:val="0048746B"/>
    <w:rsid w:val="00487777"/>
    <w:rsid w:val="004903BB"/>
    <w:rsid w:val="0049102F"/>
    <w:rsid w:val="0049154A"/>
    <w:rsid w:val="004918C4"/>
    <w:rsid w:val="00491A48"/>
    <w:rsid w:val="0049266E"/>
    <w:rsid w:val="00492ABD"/>
    <w:rsid w:val="00492F75"/>
    <w:rsid w:val="0049383E"/>
    <w:rsid w:val="0049411C"/>
    <w:rsid w:val="00494F84"/>
    <w:rsid w:val="00495F09"/>
    <w:rsid w:val="004962D3"/>
    <w:rsid w:val="004967A2"/>
    <w:rsid w:val="00496B2E"/>
    <w:rsid w:val="0049748B"/>
    <w:rsid w:val="00497DC1"/>
    <w:rsid w:val="004A0754"/>
    <w:rsid w:val="004A083D"/>
    <w:rsid w:val="004A0A22"/>
    <w:rsid w:val="004A10C4"/>
    <w:rsid w:val="004A1FC6"/>
    <w:rsid w:val="004A2840"/>
    <w:rsid w:val="004A2A68"/>
    <w:rsid w:val="004A3D18"/>
    <w:rsid w:val="004A43B9"/>
    <w:rsid w:val="004A4D5B"/>
    <w:rsid w:val="004A510E"/>
    <w:rsid w:val="004A5132"/>
    <w:rsid w:val="004A5585"/>
    <w:rsid w:val="004A5B3E"/>
    <w:rsid w:val="004A6013"/>
    <w:rsid w:val="004A621B"/>
    <w:rsid w:val="004A7788"/>
    <w:rsid w:val="004B1FF1"/>
    <w:rsid w:val="004B231A"/>
    <w:rsid w:val="004B2683"/>
    <w:rsid w:val="004B2A9A"/>
    <w:rsid w:val="004B2B26"/>
    <w:rsid w:val="004B4568"/>
    <w:rsid w:val="004B4632"/>
    <w:rsid w:val="004B48CE"/>
    <w:rsid w:val="004B49AA"/>
    <w:rsid w:val="004B4B3E"/>
    <w:rsid w:val="004B5238"/>
    <w:rsid w:val="004B6A49"/>
    <w:rsid w:val="004B6D77"/>
    <w:rsid w:val="004B7924"/>
    <w:rsid w:val="004B7B69"/>
    <w:rsid w:val="004C0100"/>
    <w:rsid w:val="004C0D9C"/>
    <w:rsid w:val="004C0DF1"/>
    <w:rsid w:val="004C155C"/>
    <w:rsid w:val="004C1B53"/>
    <w:rsid w:val="004C1B85"/>
    <w:rsid w:val="004C1FB9"/>
    <w:rsid w:val="004C2113"/>
    <w:rsid w:val="004C296A"/>
    <w:rsid w:val="004C2AED"/>
    <w:rsid w:val="004C3BC4"/>
    <w:rsid w:val="004C3BCA"/>
    <w:rsid w:val="004C3F29"/>
    <w:rsid w:val="004C432C"/>
    <w:rsid w:val="004C478F"/>
    <w:rsid w:val="004C4CFB"/>
    <w:rsid w:val="004C5560"/>
    <w:rsid w:val="004C571F"/>
    <w:rsid w:val="004C5C70"/>
    <w:rsid w:val="004C5E83"/>
    <w:rsid w:val="004C64DF"/>
    <w:rsid w:val="004C6709"/>
    <w:rsid w:val="004C6A70"/>
    <w:rsid w:val="004D02C3"/>
    <w:rsid w:val="004D0563"/>
    <w:rsid w:val="004D05A1"/>
    <w:rsid w:val="004D087B"/>
    <w:rsid w:val="004D12C1"/>
    <w:rsid w:val="004D1348"/>
    <w:rsid w:val="004D1B7A"/>
    <w:rsid w:val="004D1C26"/>
    <w:rsid w:val="004D2C59"/>
    <w:rsid w:val="004D2E8B"/>
    <w:rsid w:val="004D2FD6"/>
    <w:rsid w:val="004D3204"/>
    <w:rsid w:val="004D3489"/>
    <w:rsid w:val="004D35F2"/>
    <w:rsid w:val="004D3650"/>
    <w:rsid w:val="004D390C"/>
    <w:rsid w:val="004D3E8D"/>
    <w:rsid w:val="004D4DE7"/>
    <w:rsid w:val="004D4E2A"/>
    <w:rsid w:val="004D503A"/>
    <w:rsid w:val="004D6A32"/>
    <w:rsid w:val="004D7770"/>
    <w:rsid w:val="004D7D00"/>
    <w:rsid w:val="004E0C73"/>
    <w:rsid w:val="004E0D41"/>
    <w:rsid w:val="004E1386"/>
    <w:rsid w:val="004E262A"/>
    <w:rsid w:val="004E2CB3"/>
    <w:rsid w:val="004E327D"/>
    <w:rsid w:val="004E394A"/>
    <w:rsid w:val="004E3CDA"/>
    <w:rsid w:val="004E4414"/>
    <w:rsid w:val="004E4F1F"/>
    <w:rsid w:val="004E5B12"/>
    <w:rsid w:val="004E621A"/>
    <w:rsid w:val="004E6B65"/>
    <w:rsid w:val="004E6BF0"/>
    <w:rsid w:val="004E7AF0"/>
    <w:rsid w:val="004F04C8"/>
    <w:rsid w:val="004F1178"/>
    <w:rsid w:val="004F12D5"/>
    <w:rsid w:val="004F150F"/>
    <w:rsid w:val="004F2621"/>
    <w:rsid w:val="004F2C07"/>
    <w:rsid w:val="004F33C8"/>
    <w:rsid w:val="004F3E81"/>
    <w:rsid w:val="004F4033"/>
    <w:rsid w:val="004F4774"/>
    <w:rsid w:val="004F4BA0"/>
    <w:rsid w:val="004F4F1B"/>
    <w:rsid w:val="004F53B5"/>
    <w:rsid w:val="004F5637"/>
    <w:rsid w:val="004F5F88"/>
    <w:rsid w:val="004F6D04"/>
    <w:rsid w:val="004F7059"/>
    <w:rsid w:val="004F7BE7"/>
    <w:rsid w:val="005007AB"/>
    <w:rsid w:val="00500F06"/>
    <w:rsid w:val="0050116C"/>
    <w:rsid w:val="005011BD"/>
    <w:rsid w:val="005016F1"/>
    <w:rsid w:val="00502E2C"/>
    <w:rsid w:val="005039A3"/>
    <w:rsid w:val="00504948"/>
    <w:rsid w:val="00505706"/>
    <w:rsid w:val="00505D37"/>
    <w:rsid w:val="00506202"/>
    <w:rsid w:val="00506906"/>
    <w:rsid w:val="005069A9"/>
    <w:rsid w:val="00507B5B"/>
    <w:rsid w:val="00507EB2"/>
    <w:rsid w:val="0051096F"/>
    <w:rsid w:val="00510AC2"/>
    <w:rsid w:val="00511212"/>
    <w:rsid w:val="00511942"/>
    <w:rsid w:val="00511C8C"/>
    <w:rsid w:val="00511DBB"/>
    <w:rsid w:val="0051237D"/>
    <w:rsid w:val="0051268C"/>
    <w:rsid w:val="00512829"/>
    <w:rsid w:val="00512871"/>
    <w:rsid w:val="00512DE6"/>
    <w:rsid w:val="00513919"/>
    <w:rsid w:val="00513989"/>
    <w:rsid w:val="00513B1D"/>
    <w:rsid w:val="005144A1"/>
    <w:rsid w:val="00514BBB"/>
    <w:rsid w:val="00514C5D"/>
    <w:rsid w:val="00515270"/>
    <w:rsid w:val="005152F3"/>
    <w:rsid w:val="005157F2"/>
    <w:rsid w:val="00515E95"/>
    <w:rsid w:val="0051604E"/>
    <w:rsid w:val="0051622C"/>
    <w:rsid w:val="00516A99"/>
    <w:rsid w:val="00517F47"/>
    <w:rsid w:val="005200FD"/>
    <w:rsid w:val="00520A74"/>
    <w:rsid w:val="00520BC5"/>
    <w:rsid w:val="005213E4"/>
    <w:rsid w:val="00521D63"/>
    <w:rsid w:val="00521F98"/>
    <w:rsid w:val="00522442"/>
    <w:rsid w:val="00522465"/>
    <w:rsid w:val="00522CD3"/>
    <w:rsid w:val="00524BF4"/>
    <w:rsid w:val="00524D85"/>
    <w:rsid w:val="00526629"/>
    <w:rsid w:val="005269D3"/>
    <w:rsid w:val="00526BDE"/>
    <w:rsid w:val="00526EC2"/>
    <w:rsid w:val="00527476"/>
    <w:rsid w:val="0052761D"/>
    <w:rsid w:val="00527D26"/>
    <w:rsid w:val="00530201"/>
    <w:rsid w:val="005308C9"/>
    <w:rsid w:val="005308D9"/>
    <w:rsid w:val="00530C32"/>
    <w:rsid w:val="00531444"/>
    <w:rsid w:val="00531608"/>
    <w:rsid w:val="00531F90"/>
    <w:rsid w:val="00533975"/>
    <w:rsid w:val="00533EE4"/>
    <w:rsid w:val="00534E4F"/>
    <w:rsid w:val="00536E96"/>
    <w:rsid w:val="005374E2"/>
    <w:rsid w:val="00537623"/>
    <w:rsid w:val="00537697"/>
    <w:rsid w:val="005376F1"/>
    <w:rsid w:val="005401E1"/>
    <w:rsid w:val="0054091D"/>
    <w:rsid w:val="0054116E"/>
    <w:rsid w:val="00541ADD"/>
    <w:rsid w:val="005420D8"/>
    <w:rsid w:val="00542B15"/>
    <w:rsid w:val="00543020"/>
    <w:rsid w:val="00543ABE"/>
    <w:rsid w:val="00543EB1"/>
    <w:rsid w:val="00544D93"/>
    <w:rsid w:val="0054517A"/>
    <w:rsid w:val="00545BD2"/>
    <w:rsid w:val="005460B0"/>
    <w:rsid w:val="005461A4"/>
    <w:rsid w:val="00546744"/>
    <w:rsid w:val="005467F3"/>
    <w:rsid w:val="00546858"/>
    <w:rsid w:val="00546863"/>
    <w:rsid w:val="00546B8C"/>
    <w:rsid w:val="0054748F"/>
    <w:rsid w:val="005478CF"/>
    <w:rsid w:val="00547B49"/>
    <w:rsid w:val="00547BDE"/>
    <w:rsid w:val="005502AA"/>
    <w:rsid w:val="0055088D"/>
    <w:rsid w:val="00550AD3"/>
    <w:rsid w:val="00551BBA"/>
    <w:rsid w:val="005526D6"/>
    <w:rsid w:val="005529F5"/>
    <w:rsid w:val="00553A78"/>
    <w:rsid w:val="00553C3F"/>
    <w:rsid w:val="005544EA"/>
    <w:rsid w:val="00554746"/>
    <w:rsid w:val="005549AC"/>
    <w:rsid w:val="005560DD"/>
    <w:rsid w:val="00560459"/>
    <w:rsid w:val="00560536"/>
    <w:rsid w:val="00560B24"/>
    <w:rsid w:val="0056115D"/>
    <w:rsid w:val="0056186A"/>
    <w:rsid w:val="00561B5C"/>
    <w:rsid w:val="00561C46"/>
    <w:rsid w:val="0056294D"/>
    <w:rsid w:val="00564971"/>
    <w:rsid w:val="00564C0B"/>
    <w:rsid w:val="00564DAC"/>
    <w:rsid w:val="0056559D"/>
    <w:rsid w:val="00565993"/>
    <w:rsid w:val="005659CB"/>
    <w:rsid w:val="00565D63"/>
    <w:rsid w:val="0056730F"/>
    <w:rsid w:val="00567646"/>
    <w:rsid w:val="00570CFA"/>
    <w:rsid w:val="005711C0"/>
    <w:rsid w:val="00572759"/>
    <w:rsid w:val="00572C39"/>
    <w:rsid w:val="00572E3F"/>
    <w:rsid w:val="0057457A"/>
    <w:rsid w:val="00574EC8"/>
    <w:rsid w:val="00575233"/>
    <w:rsid w:val="0057523E"/>
    <w:rsid w:val="00575554"/>
    <w:rsid w:val="00575812"/>
    <w:rsid w:val="00575CCF"/>
    <w:rsid w:val="00576902"/>
    <w:rsid w:val="0057693E"/>
    <w:rsid w:val="00577200"/>
    <w:rsid w:val="00577E17"/>
    <w:rsid w:val="00580104"/>
    <w:rsid w:val="005805D2"/>
    <w:rsid w:val="00580F81"/>
    <w:rsid w:val="005817B2"/>
    <w:rsid w:val="00583458"/>
    <w:rsid w:val="00583C2F"/>
    <w:rsid w:val="005848DB"/>
    <w:rsid w:val="005849C0"/>
    <w:rsid w:val="00584FD6"/>
    <w:rsid w:val="00585AB4"/>
    <w:rsid w:val="00586EDF"/>
    <w:rsid w:val="005873F7"/>
    <w:rsid w:val="00587751"/>
    <w:rsid w:val="00587A2A"/>
    <w:rsid w:val="0059097F"/>
    <w:rsid w:val="00590C90"/>
    <w:rsid w:val="00590E97"/>
    <w:rsid w:val="005912BF"/>
    <w:rsid w:val="00591566"/>
    <w:rsid w:val="00591B50"/>
    <w:rsid w:val="00593973"/>
    <w:rsid w:val="005941C9"/>
    <w:rsid w:val="00594810"/>
    <w:rsid w:val="00594A70"/>
    <w:rsid w:val="00594DEA"/>
    <w:rsid w:val="005968E8"/>
    <w:rsid w:val="00596E36"/>
    <w:rsid w:val="00597055"/>
    <w:rsid w:val="00597734"/>
    <w:rsid w:val="00597ABB"/>
    <w:rsid w:val="005A187C"/>
    <w:rsid w:val="005A2160"/>
    <w:rsid w:val="005A3770"/>
    <w:rsid w:val="005A3929"/>
    <w:rsid w:val="005A3C13"/>
    <w:rsid w:val="005A3C4E"/>
    <w:rsid w:val="005A3CDD"/>
    <w:rsid w:val="005A3FFD"/>
    <w:rsid w:val="005A4342"/>
    <w:rsid w:val="005A4DE4"/>
    <w:rsid w:val="005A5F00"/>
    <w:rsid w:val="005A6263"/>
    <w:rsid w:val="005A6BF5"/>
    <w:rsid w:val="005A6E10"/>
    <w:rsid w:val="005B18B4"/>
    <w:rsid w:val="005B29AF"/>
    <w:rsid w:val="005B3394"/>
    <w:rsid w:val="005B3A57"/>
    <w:rsid w:val="005B3DB9"/>
    <w:rsid w:val="005B4000"/>
    <w:rsid w:val="005B42EA"/>
    <w:rsid w:val="005B4502"/>
    <w:rsid w:val="005B5248"/>
    <w:rsid w:val="005B5FBA"/>
    <w:rsid w:val="005B67FC"/>
    <w:rsid w:val="005B6A71"/>
    <w:rsid w:val="005B7308"/>
    <w:rsid w:val="005C0C0C"/>
    <w:rsid w:val="005C1840"/>
    <w:rsid w:val="005C225E"/>
    <w:rsid w:val="005C26E7"/>
    <w:rsid w:val="005C2870"/>
    <w:rsid w:val="005C3750"/>
    <w:rsid w:val="005C3B9E"/>
    <w:rsid w:val="005C44C0"/>
    <w:rsid w:val="005C529F"/>
    <w:rsid w:val="005C5413"/>
    <w:rsid w:val="005C744E"/>
    <w:rsid w:val="005D1228"/>
    <w:rsid w:val="005D2987"/>
    <w:rsid w:val="005D3479"/>
    <w:rsid w:val="005D37EE"/>
    <w:rsid w:val="005D42C3"/>
    <w:rsid w:val="005D48A0"/>
    <w:rsid w:val="005D4DB0"/>
    <w:rsid w:val="005D4EF6"/>
    <w:rsid w:val="005D51D3"/>
    <w:rsid w:val="005D5D11"/>
    <w:rsid w:val="005D5F5A"/>
    <w:rsid w:val="005D6E5F"/>
    <w:rsid w:val="005D7070"/>
    <w:rsid w:val="005E043C"/>
    <w:rsid w:val="005E057F"/>
    <w:rsid w:val="005E0BF7"/>
    <w:rsid w:val="005E0E1B"/>
    <w:rsid w:val="005E1BDA"/>
    <w:rsid w:val="005E1BDF"/>
    <w:rsid w:val="005E2C3E"/>
    <w:rsid w:val="005E3075"/>
    <w:rsid w:val="005E3845"/>
    <w:rsid w:val="005E3973"/>
    <w:rsid w:val="005E39CD"/>
    <w:rsid w:val="005E4402"/>
    <w:rsid w:val="005E5D2D"/>
    <w:rsid w:val="005E6635"/>
    <w:rsid w:val="005E6A15"/>
    <w:rsid w:val="005E6D5B"/>
    <w:rsid w:val="005E6FB9"/>
    <w:rsid w:val="005E749F"/>
    <w:rsid w:val="005E7D5F"/>
    <w:rsid w:val="005F06D6"/>
    <w:rsid w:val="005F093A"/>
    <w:rsid w:val="005F1838"/>
    <w:rsid w:val="005F1DEB"/>
    <w:rsid w:val="005F30E2"/>
    <w:rsid w:val="005F3B69"/>
    <w:rsid w:val="005F3C14"/>
    <w:rsid w:val="005F3EB9"/>
    <w:rsid w:val="005F4387"/>
    <w:rsid w:val="005F4723"/>
    <w:rsid w:val="005F491F"/>
    <w:rsid w:val="005F4998"/>
    <w:rsid w:val="005F4A32"/>
    <w:rsid w:val="005F4B34"/>
    <w:rsid w:val="005F4F94"/>
    <w:rsid w:val="005F556D"/>
    <w:rsid w:val="005F5675"/>
    <w:rsid w:val="005F5D4B"/>
    <w:rsid w:val="005F75E3"/>
    <w:rsid w:val="005F79BD"/>
    <w:rsid w:val="005F7AB5"/>
    <w:rsid w:val="005F7D73"/>
    <w:rsid w:val="005F7D94"/>
    <w:rsid w:val="0060079F"/>
    <w:rsid w:val="00600F1C"/>
    <w:rsid w:val="006017ED"/>
    <w:rsid w:val="006022DC"/>
    <w:rsid w:val="006025C2"/>
    <w:rsid w:val="0060271F"/>
    <w:rsid w:val="00602CD0"/>
    <w:rsid w:val="00602F07"/>
    <w:rsid w:val="00603745"/>
    <w:rsid w:val="00603A09"/>
    <w:rsid w:val="00604118"/>
    <w:rsid w:val="0060443D"/>
    <w:rsid w:val="006050C6"/>
    <w:rsid w:val="00605F0C"/>
    <w:rsid w:val="00606CE0"/>
    <w:rsid w:val="00607BCE"/>
    <w:rsid w:val="0061027B"/>
    <w:rsid w:val="00610498"/>
    <w:rsid w:val="00610776"/>
    <w:rsid w:val="00610A32"/>
    <w:rsid w:val="00611535"/>
    <w:rsid w:val="0061153E"/>
    <w:rsid w:val="00611854"/>
    <w:rsid w:val="00611D08"/>
    <w:rsid w:val="00611DD7"/>
    <w:rsid w:val="006124F8"/>
    <w:rsid w:val="00612915"/>
    <w:rsid w:val="0061303E"/>
    <w:rsid w:val="00613328"/>
    <w:rsid w:val="00614309"/>
    <w:rsid w:val="00614E07"/>
    <w:rsid w:val="0061600C"/>
    <w:rsid w:val="00616640"/>
    <w:rsid w:val="00616ECF"/>
    <w:rsid w:val="00617971"/>
    <w:rsid w:val="00621CD0"/>
    <w:rsid w:val="00621D27"/>
    <w:rsid w:val="00622310"/>
    <w:rsid w:val="00622910"/>
    <w:rsid w:val="00622BC9"/>
    <w:rsid w:val="00623060"/>
    <w:rsid w:val="006230B1"/>
    <w:rsid w:val="0062326F"/>
    <w:rsid w:val="006233DF"/>
    <w:rsid w:val="00623DFE"/>
    <w:rsid w:val="00623EF2"/>
    <w:rsid w:val="006256E5"/>
    <w:rsid w:val="00625B89"/>
    <w:rsid w:val="00626039"/>
    <w:rsid w:val="0062695A"/>
    <w:rsid w:val="00626BAE"/>
    <w:rsid w:val="00626C9B"/>
    <w:rsid w:val="00627676"/>
    <w:rsid w:val="006279A0"/>
    <w:rsid w:val="00627BA8"/>
    <w:rsid w:val="00627D75"/>
    <w:rsid w:val="00630833"/>
    <w:rsid w:val="00631A52"/>
    <w:rsid w:val="00631F9F"/>
    <w:rsid w:val="00633017"/>
    <w:rsid w:val="00633117"/>
    <w:rsid w:val="006336ED"/>
    <w:rsid w:val="00633CCE"/>
    <w:rsid w:val="00633D34"/>
    <w:rsid w:val="00634268"/>
    <w:rsid w:val="00634389"/>
    <w:rsid w:val="00634885"/>
    <w:rsid w:val="00634DD9"/>
    <w:rsid w:val="00635A11"/>
    <w:rsid w:val="00636B16"/>
    <w:rsid w:val="0063780F"/>
    <w:rsid w:val="00637EB0"/>
    <w:rsid w:val="00641344"/>
    <w:rsid w:val="00641D4C"/>
    <w:rsid w:val="006428A0"/>
    <w:rsid w:val="00642C89"/>
    <w:rsid w:val="006434CE"/>
    <w:rsid w:val="00643B6E"/>
    <w:rsid w:val="00645452"/>
    <w:rsid w:val="00645BAD"/>
    <w:rsid w:val="00645C00"/>
    <w:rsid w:val="00645E63"/>
    <w:rsid w:val="00645F84"/>
    <w:rsid w:val="0065010C"/>
    <w:rsid w:val="00650111"/>
    <w:rsid w:val="00650187"/>
    <w:rsid w:val="0065050C"/>
    <w:rsid w:val="00650CD8"/>
    <w:rsid w:val="006521EA"/>
    <w:rsid w:val="00652688"/>
    <w:rsid w:val="00652C9D"/>
    <w:rsid w:val="00652E1D"/>
    <w:rsid w:val="0065386A"/>
    <w:rsid w:val="0065406B"/>
    <w:rsid w:val="006541F1"/>
    <w:rsid w:val="006542D6"/>
    <w:rsid w:val="00654D77"/>
    <w:rsid w:val="00654DDB"/>
    <w:rsid w:val="00655475"/>
    <w:rsid w:val="00655AD0"/>
    <w:rsid w:val="00655B09"/>
    <w:rsid w:val="00655D1C"/>
    <w:rsid w:val="00655FB6"/>
    <w:rsid w:val="0065609A"/>
    <w:rsid w:val="00656322"/>
    <w:rsid w:val="0065650D"/>
    <w:rsid w:val="00656B12"/>
    <w:rsid w:val="00656D0C"/>
    <w:rsid w:val="00657ED4"/>
    <w:rsid w:val="006603F0"/>
    <w:rsid w:val="00660D88"/>
    <w:rsid w:val="0066119A"/>
    <w:rsid w:val="006611BA"/>
    <w:rsid w:val="00661484"/>
    <w:rsid w:val="00661BE5"/>
    <w:rsid w:val="006626F1"/>
    <w:rsid w:val="006627A0"/>
    <w:rsid w:val="006628F1"/>
    <w:rsid w:val="00662C1C"/>
    <w:rsid w:val="00662CEA"/>
    <w:rsid w:val="00663751"/>
    <w:rsid w:val="00663A91"/>
    <w:rsid w:val="00663E6B"/>
    <w:rsid w:val="00664279"/>
    <w:rsid w:val="00664638"/>
    <w:rsid w:val="00664A15"/>
    <w:rsid w:val="00665240"/>
    <w:rsid w:val="006656E2"/>
    <w:rsid w:val="00665704"/>
    <w:rsid w:val="00665A2C"/>
    <w:rsid w:val="0066708C"/>
    <w:rsid w:val="006702CE"/>
    <w:rsid w:val="00670F9A"/>
    <w:rsid w:val="0067105D"/>
    <w:rsid w:val="0067262E"/>
    <w:rsid w:val="006726B1"/>
    <w:rsid w:val="00672D31"/>
    <w:rsid w:val="0067389E"/>
    <w:rsid w:val="00674C4F"/>
    <w:rsid w:val="00675832"/>
    <w:rsid w:val="006762FB"/>
    <w:rsid w:val="00676336"/>
    <w:rsid w:val="006763B4"/>
    <w:rsid w:val="00676A45"/>
    <w:rsid w:val="00677DAB"/>
    <w:rsid w:val="0068033C"/>
    <w:rsid w:val="00680CD2"/>
    <w:rsid w:val="00680E2A"/>
    <w:rsid w:val="006810FB"/>
    <w:rsid w:val="0068120D"/>
    <w:rsid w:val="00681216"/>
    <w:rsid w:val="00683269"/>
    <w:rsid w:val="006833A9"/>
    <w:rsid w:val="00683BF8"/>
    <w:rsid w:val="006848F4"/>
    <w:rsid w:val="00684ACD"/>
    <w:rsid w:val="00684BE6"/>
    <w:rsid w:val="00684C6C"/>
    <w:rsid w:val="006854FD"/>
    <w:rsid w:val="00685648"/>
    <w:rsid w:val="00685F5C"/>
    <w:rsid w:val="00686346"/>
    <w:rsid w:val="006863DD"/>
    <w:rsid w:val="00686491"/>
    <w:rsid w:val="00687C89"/>
    <w:rsid w:val="00687DF1"/>
    <w:rsid w:val="006909AC"/>
    <w:rsid w:val="0069213D"/>
    <w:rsid w:val="0069232A"/>
    <w:rsid w:val="0069304B"/>
    <w:rsid w:val="0069315A"/>
    <w:rsid w:val="0069324D"/>
    <w:rsid w:val="006944F1"/>
    <w:rsid w:val="0069469A"/>
    <w:rsid w:val="006946F2"/>
    <w:rsid w:val="006947B0"/>
    <w:rsid w:val="00694C95"/>
    <w:rsid w:val="0069523B"/>
    <w:rsid w:val="00695671"/>
    <w:rsid w:val="00696624"/>
    <w:rsid w:val="00696883"/>
    <w:rsid w:val="0069712A"/>
    <w:rsid w:val="006974FE"/>
    <w:rsid w:val="006979A2"/>
    <w:rsid w:val="006A0275"/>
    <w:rsid w:val="006A2023"/>
    <w:rsid w:val="006A3001"/>
    <w:rsid w:val="006A3602"/>
    <w:rsid w:val="006A3D8E"/>
    <w:rsid w:val="006A4F4A"/>
    <w:rsid w:val="006A509C"/>
    <w:rsid w:val="006A55D2"/>
    <w:rsid w:val="006A66D0"/>
    <w:rsid w:val="006A6C3B"/>
    <w:rsid w:val="006A701C"/>
    <w:rsid w:val="006A7204"/>
    <w:rsid w:val="006B1E69"/>
    <w:rsid w:val="006B25A7"/>
    <w:rsid w:val="006B2DF7"/>
    <w:rsid w:val="006B2F2A"/>
    <w:rsid w:val="006B343D"/>
    <w:rsid w:val="006B4A02"/>
    <w:rsid w:val="006B572E"/>
    <w:rsid w:val="006B5833"/>
    <w:rsid w:val="006B599C"/>
    <w:rsid w:val="006B5D4A"/>
    <w:rsid w:val="006B6889"/>
    <w:rsid w:val="006B6CF4"/>
    <w:rsid w:val="006B7186"/>
    <w:rsid w:val="006B7B54"/>
    <w:rsid w:val="006B7DB3"/>
    <w:rsid w:val="006C0B83"/>
    <w:rsid w:val="006C1654"/>
    <w:rsid w:val="006C165E"/>
    <w:rsid w:val="006C1CD9"/>
    <w:rsid w:val="006C23E7"/>
    <w:rsid w:val="006C2C47"/>
    <w:rsid w:val="006C2D56"/>
    <w:rsid w:val="006C2F30"/>
    <w:rsid w:val="006C349E"/>
    <w:rsid w:val="006C3912"/>
    <w:rsid w:val="006C3E32"/>
    <w:rsid w:val="006C49D4"/>
    <w:rsid w:val="006C644F"/>
    <w:rsid w:val="006C649E"/>
    <w:rsid w:val="006C690E"/>
    <w:rsid w:val="006C6E27"/>
    <w:rsid w:val="006C6F6D"/>
    <w:rsid w:val="006C7226"/>
    <w:rsid w:val="006C7D85"/>
    <w:rsid w:val="006D03A6"/>
    <w:rsid w:val="006D0A41"/>
    <w:rsid w:val="006D0FBB"/>
    <w:rsid w:val="006D11A1"/>
    <w:rsid w:val="006D2CBB"/>
    <w:rsid w:val="006D3077"/>
    <w:rsid w:val="006D3B5B"/>
    <w:rsid w:val="006D41E5"/>
    <w:rsid w:val="006D4868"/>
    <w:rsid w:val="006D48D2"/>
    <w:rsid w:val="006D50D0"/>
    <w:rsid w:val="006D56A5"/>
    <w:rsid w:val="006D6A89"/>
    <w:rsid w:val="006D6C02"/>
    <w:rsid w:val="006D7E4C"/>
    <w:rsid w:val="006E0EE9"/>
    <w:rsid w:val="006E183E"/>
    <w:rsid w:val="006E19AA"/>
    <w:rsid w:val="006E1CD6"/>
    <w:rsid w:val="006E1FD9"/>
    <w:rsid w:val="006E2176"/>
    <w:rsid w:val="006E27E3"/>
    <w:rsid w:val="006E29F4"/>
    <w:rsid w:val="006E3990"/>
    <w:rsid w:val="006E3CB4"/>
    <w:rsid w:val="006E4D20"/>
    <w:rsid w:val="006E4D73"/>
    <w:rsid w:val="006E5981"/>
    <w:rsid w:val="006E6049"/>
    <w:rsid w:val="006E65B6"/>
    <w:rsid w:val="006E66D4"/>
    <w:rsid w:val="006E6C35"/>
    <w:rsid w:val="006E742A"/>
    <w:rsid w:val="006F0DD8"/>
    <w:rsid w:val="006F17EF"/>
    <w:rsid w:val="006F19AB"/>
    <w:rsid w:val="006F1DCE"/>
    <w:rsid w:val="006F22C1"/>
    <w:rsid w:val="006F287E"/>
    <w:rsid w:val="006F2AB1"/>
    <w:rsid w:val="006F2F5F"/>
    <w:rsid w:val="006F3ADC"/>
    <w:rsid w:val="006F3CAE"/>
    <w:rsid w:val="006F4B10"/>
    <w:rsid w:val="006F52C6"/>
    <w:rsid w:val="006F54C8"/>
    <w:rsid w:val="006F5560"/>
    <w:rsid w:val="006F57A5"/>
    <w:rsid w:val="006F6162"/>
    <w:rsid w:val="006F700C"/>
    <w:rsid w:val="00700154"/>
    <w:rsid w:val="00700436"/>
    <w:rsid w:val="00700709"/>
    <w:rsid w:val="0070078B"/>
    <w:rsid w:val="00700DA9"/>
    <w:rsid w:val="007017C3"/>
    <w:rsid w:val="00702440"/>
    <w:rsid w:val="007028E0"/>
    <w:rsid w:val="007035D0"/>
    <w:rsid w:val="00703F10"/>
    <w:rsid w:val="0070520E"/>
    <w:rsid w:val="0070546D"/>
    <w:rsid w:val="00705960"/>
    <w:rsid w:val="00705B7A"/>
    <w:rsid w:val="007066E2"/>
    <w:rsid w:val="00706DD9"/>
    <w:rsid w:val="00707017"/>
    <w:rsid w:val="007077A7"/>
    <w:rsid w:val="00707C2C"/>
    <w:rsid w:val="0071117D"/>
    <w:rsid w:val="00712493"/>
    <w:rsid w:val="00712B22"/>
    <w:rsid w:val="00712C0A"/>
    <w:rsid w:val="00712E02"/>
    <w:rsid w:val="0071323A"/>
    <w:rsid w:val="00713E09"/>
    <w:rsid w:val="00713E64"/>
    <w:rsid w:val="00714BBF"/>
    <w:rsid w:val="00714DEA"/>
    <w:rsid w:val="00714E87"/>
    <w:rsid w:val="007150F1"/>
    <w:rsid w:val="0071549B"/>
    <w:rsid w:val="00715E1B"/>
    <w:rsid w:val="007167A0"/>
    <w:rsid w:val="007170D8"/>
    <w:rsid w:val="00720067"/>
    <w:rsid w:val="007200B3"/>
    <w:rsid w:val="00720FE4"/>
    <w:rsid w:val="0072292A"/>
    <w:rsid w:val="00722B4F"/>
    <w:rsid w:val="0072305E"/>
    <w:rsid w:val="007234E2"/>
    <w:rsid w:val="00723DFE"/>
    <w:rsid w:val="00723F1A"/>
    <w:rsid w:val="007259EF"/>
    <w:rsid w:val="00725AA9"/>
    <w:rsid w:val="00725FA0"/>
    <w:rsid w:val="00725FA9"/>
    <w:rsid w:val="0072669B"/>
    <w:rsid w:val="00726A27"/>
    <w:rsid w:val="0072742C"/>
    <w:rsid w:val="00730D6B"/>
    <w:rsid w:val="00730E46"/>
    <w:rsid w:val="0073148D"/>
    <w:rsid w:val="0073170C"/>
    <w:rsid w:val="007327E0"/>
    <w:rsid w:val="00733314"/>
    <w:rsid w:val="00733A6D"/>
    <w:rsid w:val="007344E1"/>
    <w:rsid w:val="007348FA"/>
    <w:rsid w:val="00734A57"/>
    <w:rsid w:val="00734E75"/>
    <w:rsid w:val="00735DAF"/>
    <w:rsid w:val="0073663E"/>
    <w:rsid w:val="00736913"/>
    <w:rsid w:val="00737069"/>
    <w:rsid w:val="007376B7"/>
    <w:rsid w:val="00737D0B"/>
    <w:rsid w:val="0074005B"/>
    <w:rsid w:val="00742210"/>
    <w:rsid w:val="007425A2"/>
    <w:rsid w:val="007426CB"/>
    <w:rsid w:val="007428B1"/>
    <w:rsid w:val="00743449"/>
    <w:rsid w:val="007437C8"/>
    <w:rsid w:val="00743A03"/>
    <w:rsid w:val="007446DC"/>
    <w:rsid w:val="00744777"/>
    <w:rsid w:val="007461A5"/>
    <w:rsid w:val="0075053E"/>
    <w:rsid w:val="00752552"/>
    <w:rsid w:val="007531EA"/>
    <w:rsid w:val="00753A33"/>
    <w:rsid w:val="00754A04"/>
    <w:rsid w:val="0075505B"/>
    <w:rsid w:val="007554D0"/>
    <w:rsid w:val="00755582"/>
    <w:rsid w:val="007555B9"/>
    <w:rsid w:val="007555BE"/>
    <w:rsid w:val="007557B4"/>
    <w:rsid w:val="00755D47"/>
    <w:rsid w:val="007566E9"/>
    <w:rsid w:val="007574D6"/>
    <w:rsid w:val="007578E3"/>
    <w:rsid w:val="007603E5"/>
    <w:rsid w:val="0076088D"/>
    <w:rsid w:val="0076099D"/>
    <w:rsid w:val="0076131C"/>
    <w:rsid w:val="007613F9"/>
    <w:rsid w:val="00761D6D"/>
    <w:rsid w:val="007626C6"/>
    <w:rsid w:val="0076365C"/>
    <w:rsid w:val="00763F50"/>
    <w:rsid w:val="0076417B"/>
    <w:rsid w:val="00764239"/>
    <w:rsid w:val="007645DB"/>
    <w:rsid w:val="00765574"/>
    <w:rsid w:val="0076617E"/>
    <w:rsid w:val="007661F7"/>
    <w:rsid w:val="00766A33"/>
    <w:rsid w:val="00766CF6"/>
    <w:rsid w:val="007672B7"/>
    <w:rsid w:val="00770A09"/>
    <w:rsid w:val="00770A84"/>
    <w:rsid w:val="00770BBA"/>
    <w:rsid w:val="00771877"/>
    <w:rsid w:val="0077228F"/>
    <w:rsid w:val="00773024"/>
    <w:rsid w:val="007732AD"/>
    <w:rsid w:val="00773507"/>
    <w:rsid w:val="00773B30"/>
    <w:rsid w:val="00773C2C"/>
    <w:rsid w:val="00773F32"/>
    <w:rsid w:val="007759D2"/>
    <w:rsid w:val="00775BF0"/>
    <w:rsid w:val="00775EF1"/>
    <w:rsid w:val="00776C01"/>
    <w:rsid w:val="00776EB3"/>
    <w:rsid w:val="00777291"/>
    <w:rsid w:val="0077767E"/>
    <w:rsid w:val="00780614"/>
    <w:rsid w:val="007807DE"/>
    <w:rsid w:val="00780E6F"/>
    <w:rsid w:val="00781963"/>
    <w:rsid w:val="00781E0C"/>
    <w:rsid w:val="007833A3"/>
    <w:rsid w:val="00785247"/>
    <w:rsid w:val="00785B63"/>
    <w:rsid w:val="00785D3F"/>
    <w:rsid w:val="0078615C"/>
    <w:rsid w:val="00786318"/>
    <w:rsid w:val="00786433"/>
    <w:rsid w:val="00786C5F"/>
    <w:rsid w:val="007873C8"/>
    <w:rsid w:val="00787730"/>
    <w:rsid w:val="00787F7E"/>
    <w:rsid w:val="00790376"/>
    <w:rsid w:val="007903F4"/>
    <w:rsid w:val="00790B4F"/>
    <w:rsid w:val="00790BC8"/>
    <w:rsid w:val="00790DCB"/>
    <w:rsid w:val="00792E3F"/>
    <w:rsid w:val="0079351A"/>
    <w:rsid w:val="00793534"/>
    <w:rsid w:val="00793EB7"/>
    <w:rsid w:val="00794F20"/>
    <w:rsid w:val="00795B87"/>
    <w:rsid w:val="00795FA9"/>
    <w:rsid w:val="007961B7"/>
    <w:rsid w:val="0079640F"/>
    <w:rsid w:val="00797067"/>
    <w:rsid w:val="00797DDA"/>
    <w:rsid w:val="00797F43"/>
    <w:rsid w:val="007A0214"/>
    <w:rsid w:val="007A1027"/>
    <w:rsid w:val="007A10DB"/>
    <w:rsid w:val="007A1257"/>
    <w:rsid w:val="007A1ED9"/>
    <w:rsid w:val="007A2B9A"/>
    <w:rsid w:val="007A2F5D"/>
    <w:rsid w:val="007A3491"/>
    <w:rsid w:val="007A3686"/>
    <w:rsid w:val="007A3F86"/>
    <w:rsid w:val="007A49BE"/>
    <w:rsid w:val="007A5CA2"/>
    <w:rsid w:val="007A5F2D"/>
    <w:rsid w:val="007A6238"/>
    <w:rsid w:val="007A677D"/>
    <w:rsid w:val="007A7572"/>
    <w:rsid w:val="007A7977"/>
    <w:rsid w:val="007B0147"/>
    <w:rsid w:val="007B1447"/>
    <w:rsid w:val="007B1ED2"/>
    <w:rsid w:val="007B1EFE"/>
    <w:rsid w:val="007B2836"/>
    <w:rsid w:val="007B2AAC"/>
    <w:rsid w:val="007B3846"/>
    <w:rsid w:val="007B38CD"/>
    <w:rsid w:val="007B3964"/>
    <w:rsid w:val="007B427D"/>
    <w:rsid w:val="007B49CA"/>
    <w:rsid w:val="007B51EE"/>
    <w:rsid w:val="007B5535"/>
    <w:rsid w:val="007B5A53"/>
    <w:rsid w:val="007B5B4C"/>
    <w:rsid w:val="007B770A"/>
    <w:rsid w:val="007B79C7"/>
    <w:rsid w:val="007C05EF"/>
    <w:rsid w:val="007C1AB0"/>
    <w:rsid w:val="007C21AD"/>
    <w:rsid w:val="007C2D6A"/>
    <w:rsid w:val="007C367A"/>
    <w:rsid w:val="007C38D1"/>
    <w:rsid w:val="007C3A69"/>
    <w:rsid w:val="007C45C6"/>
    <w:rsid w:val="007C52B3"/>
    <w:rsid w:val="007C555F"/>
    <w:rsid w:val="007C66D8"/>
    <w:rsid w:val="007C68B9"/>
    <w:rsid w:val="007C7C55"/>
    <w:rsid w:val="007C7EE2"/>
    <w:rsid w:val="007C7F5B"/>
    <w:rsid w:val="007D00A8"/>
    <w:rsid w:val="007D01C0"/>
    <w:rsid w:val="007D0270"/>
    <w:rsid w:val="007D04C7"/>
    <w:rsid w:val="007D05A4"/>
    <w:rsid w:val="007D061B"/>
    <w:rsid w:val="007D07CD"/>
    <w:rsid w:val="007D09B1"/>
    <w:rsid w:val="007D1726"/>
    <w:rsid w:val="007D1A3A"/>
    <w:rsid w:val="007D1DB3"/>
    <w:rsid w:val="007D2374"/>
    <w:rsid w:val="007D3235"/>
    <w:rsid w:val="007D3492"/>
    <w:rsid w:val="007D35D8"/>
    <w:rsid w:val="007D3DCE"/>
    <w:rsid w:val="007D4B39"/>
    <w:rsid w:val="007D53D8"/>
    <w:rsid w:val="007D5C50"/>
    <w:rsid w:val="007D5EEF"/>
    <w:rsid w:val="007D7273"/>
    <w:rsid w:val="007E0049"/>
    <w:rsid w:val="007E01D7"/>
    <w:rsid w:val="007E0F43"/>
    <w:rsid w:val="007E1350"/>
    <w:rsid w:val="007E2303"/>
    <w:rsid w:val="007E273E"/>
    <w:rsid w:val="007E2B58"/>
    <w:rsid w:val="007E3309"/>
    <w:rsid w:val="007E4038"/>
    <w:rsid w:val="007E41DE"/>
    <w:rsid w:val="007E42DB"/>
    <w:rsid w:val="007E4D15"/>
    <w:rsid w:val="007E5180"/>
    <w:rsid w:val="007E5266"/>
    <w:rsid w:val="007E5328"/>
    <w:rsid w:val="007E57AE"/>
    <w:rsid w:val="007E59A7"/>
    <w:rsid w:val="007E5D53"/>
    <w:rsid w:val="007E5D79"/>
    <w:rsid w:val="007E64AD"/>
    <w:rsid w:val="007E64F4"/>
    <w:rsid w:val="007E6ABB"/>
    <w:rsid w:val="007E707B"/>
    <w:rsid w:val="007E7A33"/>
    <w:rsid w:val="007E7DC2"/>
    <w:rsid w:val="007F0100"/>
    <w:rsid w:val="007F0666"/>
    <w:rsid w:val="007F06B0"/>
    <w:rsid w:val="007F0BBC"/>
    <w:rsid w:val="007F116E"/>
    <w:rsid w:val="007F16A1"/>
    <w:rsid w:val="007F2D09"/>
    <w:rsid w:val="007F2F80"/>
    <w:rsid w:val="007F31AA"/>
    <w:rsid w:val="007F3748"/>
    <w:rsid w:val="007F429D"/>
    <w:rsid w:val="007F43B5"/>
    <w:rsid w:val="007F43B9"/>
    <w:rsid w:val="007F47DD"/>
    <w:rsid w:val="007F4964"/>
    <w:rsid w:val="007F4BFC"/>
    <w:rsid w:val="007F578C"/>
    <w:rsid w:val="007F585B"/>
    <w:rsid w:val="007F5D2F"/>
    <w:rsid w:val="007F7406"/>
    <w:rsid w:val="007F7767"/>
    <w:rsid w:val="008001B5"/>
    <w:rsid w:val="00800C05"/>
    <w:rsid w:val="00801F1D"/>
    <w:rsid w:val="00801F2F"/>
    <w:rsid w:val="00802D4F"/>
    <w:rsid w:val="008030F8"/>
    <w:rsid w:val="0080336D"/>
    <w:rsid w:val="008056E1"/>
    <w:rsid w:val="00805DF9"/>
    <w:rsid w:val="0080622C"/>
    <w:rsid w:val="00806B22"/>
    <w:rsid w:val="0080768B"/>
    <w:rsid w:val="00810742"/>
    <w:rsid w:val="00810E6C"/>
    <w:rsid w:val="0081118A"/>
    <w:rsid w:val="00811703"/>
    <w:rsid w:val="00811F18"/>
    <w:rsid w:val="00813B5A"/>
    <w:rsid w:val="00814537"/>
    <w:rsid w:val="00814A93"/>
    <w:rsid w:val="00815C8D"/>
    <w:rsid w:val="00815F52"/>
    <w:rsid w:val="008162F7"/>
    <w:rsid w:val="0081696F"/>
    <w:rsid w:val="00816A90"/>
    <w:rsid w:val="00816AA7"/>
    <w:rsid w:val="00816AE0"/>
    <w:rsid w:val="008175E5"/>
    <w:rsid w:val="00817BD9"/>
    <w:rsid w:val="00817FA8"/>
    <w:rsid w:val="00820558"/>
    <w:rsid w:val="008207EC"/>
    <w:rsid w:val="00821475"/>
    <w:rsid w:val="008219A0"/>
    <w:rsid w:val="00822669"/>
    <w:rsid w:val="00822DA6"/>
    <w:rsid w:val="008238BA"/>
    <w:rsid w:val="008240FF"/>
    <w:rsid w:val="00824B3A"/>
    <w:rsid w:val="00825A94"/>
    <w:rsid w:val="00825BF3"/>
    <w:rsid w:val="00825C6C"/>
    <w:rsid w:val="00825F73"/>
    <w:rsid w:val="008261DE"/>
    <w:rsid w:val="0082621A"/>
    <w:rsid w:val="0082686D"/>
    <w:rsid w:val="00827844"/>
    <w:rsid w:val="00830894"/>
    <w:rsid w:val="00830B52"/>
    <w:rsid w:val="00831404"/>
    <w:rsid w:val="00831742"/>
    <w:rsid w:val="00831B23"/>
    <w:rsid w:val="00831C56"/>
    <w:rsid w:val="00831C8F"/>
    <w:rsid w:val="00832540"/>
    <w:rsid w:val="00833B8B"/>
    <w:rsid w:val="0083491A"/>
    <w:rsid w:val="00834B1C"/>
    <w:rsid w:val="00836594"/>
    <w:rsid w:val="008368A5"/>
    <w:rsid w:val="00836C10"/>
    <w:rsid w:val="00837248"/>
    <w:rsid w:val="008375D9"/>
    <w:rsid w:val="00837AF5"/>
    <w:rsid w:val="00840B7F"/>
    <w:rsid w:val="00841FF6"/>
    <w:rsid w:val="008422C5"/>
    <w:rsid w:val="00842F76"/>
    <w:rsid w:val="00843472"/>
    <w:rsid w:val="0084388F"/>
    <w:rsid w:val="00844303"/>
    <w:rsid w:val="0084469C"/>
    <w:rsid w:val="00845446"/>
    <w:rsid w:val="00845ECF"/>
    <w:rsid w:val="00845F06"/>
    <w:rsid w:val="008465BF"/>
    <w:rsid w:val="0084666C"/>
    <w:rsid w:val="00846A3B"/>
    <w:rsid w:val="00846C32"/>
    <w:rsid w:val="008479D8"/>
    <w:rsid w:val="00847BEA"/>
    <w:rsid w:val="00847CA7"/>
    <w:rsid w:val="0085001F"/>
    <w:rsid w:val="00850B89"/>
    <w:rsid w:val="008511AD"/>
    <w:rsid w:val="00852087"/>
    <w:rsid w:val="00852EB6"/>
    <w:rsid w:val="008538DA"/>
    <w:rsid w:val="00853D87"/>
    <w:rsid w:val="00854C14"/>
    <w:rsid w:val="008552AD"/>
    <w:rsid w:val="008555A3"/>
    <w:rsid w:val="00855EE7"/>
    <w:rsid w:val="008562B8"/>
    <w:rsid w:val="00856CFF"/>
    <w:rsid w:val="008573E6"/>
    <w:rsid w:val="00860227"/>
    <w:rsid w:val="00860810"/>
    <w:rsid w:val="00860BCA"/>
    <w:rsid w:val="00861727"/>
    <w:rsid w:val="00861955"/>
    <w:rsid w:val="00861E58"/>
    <w:rsid w:val="008620F9"/>
    <w:rsid w:val="0086272E"/>
    <w:rsid w:val="008627B9"/>
    <w:rsid w:val="008631B2"/>
    <w:rsid w:val="00863DFB"/>
    <w:rsid w:val="00863FAC"/>
    <w:rsid w:val="00864702"/>
    <w:rsid w:val="00864ADA"/>
    <w:rsid w:val="008662CA"/>
    <w:rsid w:val="008663BE"/>
    <w:rsid w:val="008667EE"/>
    <w:rsid w:val="008672E0"/>
    <w:rsid w:val="00867412"/>
    <w:rsid w:val="00870B87"/>
    <w:rsid w:val="008713A4"/>
    <w:rsid w:val="008715CF"/>
    <w:rsid w:val="0087177C"/>
    <w:rsid w:val="008722B7"/>
    <w:rsid w:val="0087321C"/>
    <w:rsid w:val="00873B7B"/>
    <w:rsid w:val="00874024"/>
    <w:rsid w:val="00875B1E"/>
    <w:rsid w:val="00876A74"/>
    <w:rsid w:val="00876E98"/>
    <w:rsid w:val="0087742B"/>
    <w:rsid w:val="00881AF9"/>
    <w:rsid w:val="00881B40"/>
    <w:rsid w:val="008821AA"/>
    <w:rsid w:val="00882701"/>
    <w:rsid w:val="008834C5"/>
    <w:rsid w:val="00883ADF"/>
    <w:rsid w:val="00883C53"/>
    <w:rsid w:val="00884E47"/>
    <w:rsid w:val="00885F1D"/>
    <w:rsid w:val="00886521"/>
    <w:rsid w:val="00886EDD"/>
    <w:rsid w:val="008873B0"/>
    <w:rsid w:val="00887D09"/>
    <w:rsid w:val="00887E62"/>
    <w:rsid w:val="008900BD"/>
    <w:rsid w:val="00890ECB"/>
    <w:rsid w:val="00891C47"/>
    <w:rsid w:val="0089346E"/>
    <w:rsid w:val="00893689"/>
    <w:rsid w:val="00895211"/>
    <w:rsid w:val="00895569"/>
    <w:rsid w:val="008958BE"/>
    <w:rsid w:val="008958D4"/>
    <w:rsid w:val="008958E4"/>
    <w:rsid w:val="00896389"/>
    <w:rsid w:val="0089643E"/>
    <w:rsid w:val="00896509"/>
    <w:rsid w:val="008977CC"/>
    <w:rsid w:val="00897BFB"/>
    <w:rsid w:val="008A0493"/>
    <w:rsid w:val="008A060D"/>
    <w:rsid w:val="008A08FE"/>
    <w:rsid w:val="008A0923"/>
    <w:rsid w:val="008A11F8"/>
    <w:rsid w:val="008A2683"/>
    <w:rsid w:val="008A2DD4"/>
    <w:rsid w:val="008A32A7"/>
    <w:rsid w:val="008A36CB"/>
    <w:rsid w:val="008A39FE"/>
    <w:rsid w:val="008A3C81"/>
    <w:rsid w:val="008A41A9"/>
    <w:rsid w:val="008A4401"/>
    <w:rsid w:val="008A48C1"/>
    <w:rsid w:val="008A4CE7"/>
    <w:rsid w:val="008A59D5"/>
    <w:rsid w:val="008A5C6F"/>
    <w:rsid w:val="008A5DB2"/>
    <w:rsid w:val="008A5EA8"/>
    <w:rsid w:val="008A5F44"/>
    <w:rsid w:val="008A6C42"/>
    <w:rsid w:val="008A6DCE"/>
    <w:rsid w:val="008A768D"/>
    <w:rsid w:val="008A7CBB"/>
    <w:rsid w:val="008A7E4E"/>
    <w:rsid w:val="008B0621"/>
    <w:rsid w:val="008B0B6E"/>
    <w:rsid w:val="008B0F6A"/>
    <w:rsid w:val="008B1658"/>
    <w:rsid w:val="008B1831"/>
    <w:rsid w:val="008B1942"/>
    <w:rsid w:val="008B2300"/>
    <w:rsid w:val="008B2BDF"/>
    <w:rsid w:val="008B36B3"/>
    <w:rsid w:val="008B3AF7"/>
    <w:rsid w:val="008B42D3"/>
    <w:rsid w:val="008B45AB"/>
    <w:rsid w:val="008B4F9B"/>
    <w:rsid w:val="008B5749"/>
    <w:rsid w:val="008B586F"/>
    <w:rsid w:val="008B5A90"/>
    <w:rsid w:val="008B5AAF"/>
    <w:rsid w:val="008B5FCA"/>
    <w:rsid w:val="008B6175"/>
    <w:rsid w:val="008B6892"/>
    <w:rsid w:val="008B719F"/>
    <w:rsid w:val="008B71EF"/>
    <w:rsid w:val="008B7964"/>
    <w:rsid w:val="008B7FCF"/>
    <w:rsid w:val="008C02C4"/>
    <w:rsid w:val="008C0D07"/>
    <w:rsid w:val="008C1451"/>
    <w:rsid w:val="008C2266"/>
    <w:rsid w:val="008C2307"/>
    <w:rsid w:val="008C2660"/>
    <w:rsid w:val="008C2C85"/>
    <w:rsid w:val="008C2D2D"/>
    <w:rsid w:val="008C352E"/>
    <w:rsid w:val="008C3AAF"/>
    <w:rsid w:val="008C502A"/>
    <w:rsid w:val="008C50A2"/>
    <w:rsid w:val="008C53D8"/>
    <w:rsid w:val="008D05FE"/>
    <w:rsid w:val="008D1773"/>
    <w:rsid w:val="008D319D"/>
    <w:rsid w:val="008D3722"/>
    <w:rsid w:val="008D37DC"/>
    <w:rsid w:val="008D3C9D"/>
    <w:rsid w:val="008D3D96"/>
    <w:rsid w:val="008D3DA9"/>
    <w:rsid w:val="008D489C"/>
    <w:rsid w:val="008D48DE"/>
    <w:rsid w:val="008D4AEE"/>
    <w:rsid w:val="008D52FF"/>
    <w:rsid w:val="008D53B0"/>
    <w:rsid w:val="008D5CF9"/>
    <w:rsid w:val="008D611C"/>
    <w:rsid w:val="008D6288"/>
    <w:rsid w:val="008D6DE9"/>
    <w:rsid w:val="008D6FD4"/>
    <w:rsid w:val="008D6FD9"/>
    <w:rsid w:val="008E0AE6"/>
    <w:rsid w:val="008E1204"/>
    <w:rsid w:val="008E1664"/>
    <w:rsid w:val="008E188D"/>
    <w:rsid w:val="008E2804"/>
    <w:rsid w:val="008E2B57"/>
    <w:rsid w:val="008E2DEE"/>
    <w:rsid w:val="008E3396"/>
    <w:rsid w:val="008E37B2"/>
    <w:rsid w:val="008E3EC7"/>
    <w:rsid w:val="008E45E3"/>
    <w:rsid w:val="008E48B7"/>
    <w:rsid w:val="008E75C3"/>
    <w:rsid w:val="008E7F1E"/>
    <w:rsid w:val="008E7F40"/>
    <w:rsid w:val="008F0CDC"/>
    <w:rsid w:val="008F1160"/>
    <w:rsid w:val="008F1B9A"/>
    <w:rsid w:val="008F1E67"/>
    <w:rsid w:val="008F24B9"/>
    <w:rsid w:val="008F3017"/>
    <w:rsid w:val="008F424E"/>
    <w:rsid w:val="008F499B"/>
    <w:rsid w:val="008F4AB5"/>
    <w:rsid w:val="008F4E03"/>
    <w:rsid w:val="008F5702"/>
    <w:rsid w:val="008F5D99"/>
    <w:rsid w:val="008F5F74"/>
    <w:rsid w:val="008F66C9"/>
    <w:rsid w:val="008F7103"/>
    <w:rsid w:val="008F7A1C"/>
    <w:rsid w:val="008F7DEA"/>
    <w:rsid w:val="008F7DF7"/>
    <w:rsid w:val="0090066D"/>
    <w:rsid w:val="0090094B"/>
    <w:rsid w:val="009009AD"/>
    <w:rsid w:val="00900B25"/>
    <w:rsid w:val="00900D34"/>
    <w:rsid w:val="00900DDB"/>
    <w:rsid w:val="00901B80"/>
    <w:rsid w:val="0090290D"/>
    <w:rsid w:val="00903163"/>
    <w:rsid w:val="00903359"/>
    <w:rsid w:val="0090374A"/>
    <w:rsid w:val="00903912"/>
    <w:rsid w:val="00906023"/>
    <w:rsid w:val="00906D65"/>
    <w:rsid w:val="00906F0C"/>
    <w:rsid w:val="00907FCB"/>
    <w:rsid w:val="00907FF0"/>
    <w:rsid w:val="009111A4"/>
    <w:rsid w:val="0091264E"/>
    <w:rsid w:val="00912B85"/>
    <w:rsid w:val="00912C8B"/>
    <w:rsid w:val="00913759"/>
    <w:rsid w:val="00913852"/>
    <w:rsid w:val="00913F61"/>
    <w:rsid w:val="00915556"/>
    <w:rsid w:val="0091597F"/>
    <w:rsid w:val="009163C7"/>
    <w:rsid w:val="009163ED"/>
    <w:rsid w:val="0091650E"/>
    <w:rsid w:val="00916A8C"/>
    <w:rsid w:val="00916F04"/>
    <w:rsid w:val="0091764A"/>
    <w:rsid w:val="0092067E"/>
    <w:rsid w:val="00920818"/>
    <w:rsid w:val="009219F1"/>
    <w:rsid w:val="00921CB9"/>
    <w:rsid w:val="00922280"/>
    <w:rsid w:val="00923BF5"/>
    <w:rsid w:val="00923DD1"/>
    <w:rsid w:val="009245FC"/>
    <w:rsid w:val="009247CC"/>
    <w:rsid w:val="00925924"/>
    <w:rsid w:val="00925C7E"/>
    <w:rsid w:val="00925F34"/>
    <w:rsid w:val="00925F81"/>
    <w:rsid w:val="00926C5F"/>
    <w:rsid w:val="00926D6C"/>
    <w:rsid w:val="009271B4"/>
    <w:rsid w:val="009275F5"/>
    <w:rsid w:val="00927D6A"/>
    <w:rsid w:val="0093028B"/>
    <w:rsid w:val="0093034B"/>
    <w:rsid w:val="0093197E"/>
    <w:rsid w:val="00931EBC"/>
    <w:rsid w:val="00931F21"/>
    <w:rsid w:val="00932D90"/>
    <w:rsid w:val="00932F2C"/>
    <w:rsid w:val="009332EA"/>
    <w:rsid w:val="009333B2"/>
    <w:rsid w:val="00934544"/>
    <w:rsid w:val="0093469F"/>
    <w:rsid w:val="00934EAF"/>
    <w:rsid w:val="00935D2A"/>
    <w:rsid w:val="00935D88"/>
    <w:rsid w:val="0093642B"/>
    <w:rsid w:val="00936782"/>
    <w:rsid w:val="00936DCA"/>
    <w:rsid w:val="00936EBD"/>
    <w:rsid w:val="009374DF"/>
    <w:rsid w:val="00937B96"/>
    <w:rsid w:val="009403C3"/>
    <w:rsid w:val="00940E02"/>
    <w:rsid w:val="00941055"/>
    <w:rsid w:val="00941077"/>
    <w:rsid w:val="009417FC"/>
    <w:rsid w:val="00941BB3"/>
    <w:rsid w:val="00941E40"/>
    <w:rsid w:val="009420DD"/>
    <w:rsid w:val="00942257"/>
    <w:rsid w:val="00942570"/>
    <w:rsid w:val="00942F91"/>
    <w:rsid w:val="00943285"/>
    <w:rsid w:val="00943B52"/>
    <w:rsid w:val="00944B0B"/>
    <w:rsid w:val="00945512"/>
    <w:rsid w:val="009456CE"/>
    <w:rsid w:val="00945EAB"/>
    <w:rsid w:val="0094622D"/>
    <w:rsid w:val="0094625E"/>
    <w:rsid w:val="00946285"/>
    <w:rsid w:val="00947A0F"/>
    <w:rsid w:val="00950583"/>
    <w:rsid w:val="00950E65"/>
    <w:rsid w:val="0095147E"/>
    <w:rsid w:val="009514E3"/>
    <w:rsid w:val="00951810"/>
    <w:rsid w:val="009525B7"/>
    <w:rsid w:val="0095336A"/>
    <w:rsid w:val="00953A32"/>
    <w:rsid w:val="00953AEF"/>
    <w:rsid w:val="00953B5A"/>
    <w:rsid w:val="00953F6E"/>
    <w:rsid w:val="00954209"/>
    <w:rsid w:val="00954B5D"/>
    <w:rsid w:val="00954F20"/>
    <w:rsid w:val="0095595E"/>
    <w:rsid w:val="00955BAD"/>
    <w:rsid w:val="009562BE"/>
    <w:rsid w:val="009568DB"/>
    <w:rsid w:val="00957464"/>
    <w:rsid w:val="00960402"/>
    <w:rsid w:val="009609FB"/>
    <w:rsid w:val="00961694"/>
    <w:rsid w:val="00961748"/>
    <w:rsid w:val="009620F7"/>
    <w:rsid w:val="009627E2"/>
    <w:rsid w:val="00962DFC"/>
    <w:rsid w:val="009630CF"/>
    <w:rsid w:val="00963A92"/>
    <w:rsid w:val="00963FF5"/>
    <w:rsid w:val="00964347"/>
    <w:rsid w:val="00964441"/>
    <w:rsid w:val="00964975"/>
    <w:rsid w:val="00964CEC"/>
    <w:rsid w:val="009664AA"/>
    <w:rsid w:val="00966FED"/>
    <w:rsid w:val="00967266"/>
    <w:rsid w:val="00967361"/>
    <w:rsid w:val="00967D6B"/>
    <w:rsid w:val="00971966"/>
    <w:rsid w:val="00971F84"/>
    <w:rsid w:val="0097277D"/>
    <w:rsid w:val="00972E50"/>
    <w:rsid w:val="0097332B"/>
    <w:rsid w:val="0097408C"/>
    <w:rsid w:val="009744E3"/>
    <w:rsid w:val="00975339"/>
    <w:rsid w:val="0097626A"/>
    <w:rsid w:val="00976F03"/>
    <w:rsid w:val="00977280"/>
    <w:rsid w:val="009804F7"/>
    <w:rsid w:val="00980E67"/>
    <w:rsid w:val="009819DD"/>
    <w:rsid w:val="00982027"/>
    <w:rsid w:val="009823CC"/>
    <w:rsid w:val="00983CA0"/>
    <w:rsid w:val="00983ED1"/>
    <w:rsid w:val="009840A4"/>
    <w:rsid w:val="00984748"/>
    <w:rsid w:val="0098474B"/>
    <w:rsid w:val="0098596E"/>
    <w:rsid w:val="00986124"/>
    <w:rsid w:val="0098637F"/>
    <w:rsid w:val="00987074"/>
    <w:rsid w:val="00990F05"/>
    <w:rsid w:val="00991636"/>
    <w:rsid w:val="009917F1"/>
    <w:rsid w:val="009918DF"/>
    <w:rsid w:val="0099233E"/>
    <w:rsid w:val="00992A09"/>
    <w:rsid w:val="0099302D"/>
    <w:rsid w:val="00993789"/>
    <w:rsid w:val="009938E4"/>
    <w:rsid w:val="009953D5"/>
    <w:rsid w:val="00995722"/>
    <w:rsid w:val="009966F6"/>
    <w:rsid w:val="00997018"/>
    <w:rsid w:val="0099710A"/>
    <w:rsid w:val="009975F3"/>
    <w:rsid w:val="00997661"/>
    <w:rsid w:val="009976D1"/>
    <w:rsid w:val="009A0024"/>
    <w:rsid w:val="009A0734"/>
    <w:rsid w:val="009A1473"/>
    <w:rsid w:val="009A17BF"/>
    <w:rsid w:val="009A1B32"/>
    <w:rsid w:val="009A1C29"/>
    <w:rsid w:val="009A2C60"/>
    <w:rsid w:val="009A2D41"/>
    <w:rsid w:val="009A31D6"/>
    <w:rsid w:val="009A3C6E"/>
    <w:rsid w:val="009A44EF"/>
    <w:rsid w:val="009A50B7"/>
    <w:rsid w:val="009A5119"/>
    <w:rsid w:val="009A539C"/>
    <w:rsid w:val="009A6451"/>
    <w:rsid w:val="009A67A2"/>
    <w:rsid w:val="009A7036"/>
    <w:rsid w:val="009A7958"/>
    <w:rsid w:val="009A7CAC"/>
    <w:rsid w:val="009B0172"/>
    <w:rsid w:val="009B0EAE"/>
    <w:rsid w:val="009B2080"/>
    <w:rsid w:val="009B2926"/>
    <w:rsid w:val="009B319E"/>
    <w:rsid w:val="009B35CB"/>
    <w:rsid w:val="009B4675"/>
    <w:rsid w:val="009B4B4E"/>
    <w:rsid w:val="009B5C06"/>
    <w:rsid w:val="009B5E10"/>
    <w:rsid w:val="009B6FF9"/>
    <w:rsid w:val="009B7FD6"/>
    <w:rsid w:val="009C0029"/>
    <w:rsid w:val="009C09AD"/>
    <w:rsid w:val="009C2538"/>
    <w:rsid w:val="009C3044"/>
    <w:rsid w:val="009C4453"/>
    <w:rsid w:val="009C4C1C"/>
    <w:rsid w:val="009C4F2D"/>
    <w:rsid w:val="009C6AF8"/>
    <w:rsid w:val="009C7BA4"/>
    <w:rsid w:val="009D08D5"/>
    <w:rsid w:val="009D0B24"/>
    <w:rsid w:val="009D0EBA"/>
    <w:rsid w:val="009D0F3C"/>
    <w:rsid w:val="009D119F"/>
    <w:rsid w:val="009D3FA1"/>
    <w:rsid w:val="009D50F8"/>
    <w:rsid w:val="009D5947"/>
    <w:rsid w:val="009D5967"/>
    <w:rsid w:val="009D5BAD"/>
    <w:rsid w:val="009D5D4E"/>
    <w:rsid w:val="009D67FD"/>
    <w:rsid w:val="009D697D"/>
    <w:rsid w:val="009D784D"/>
    <w:rsid w:val="009E0563"/>
    <w:rsid w:val="009E0766"/>
    <w:rsid w:val="009E1C40"/>
    <w:rsid w:val="009E233B"/>
    <w:rsid w:val="009E2404"/>
    <w:rsid w:val="009E325F"/>
    <w:rsid w:val="009E3677"/>
    <w:rsid w:val="009E3A05"/>
    <w:rsid w:val="009E3BC8"/>
    <w:rsid w:val="009E3EA0"/>
    <w:rsid w:val="009E3F63"/>
    <w:rsid w:val="009E4CA3"/>
    <w:rsid w:val="009E5418"/>
    <w:rsid w:val="009E57D2"/>
    <w:rsid w:val="009E59B6"/>
    <w:rsid w:val="009F0345"/>
    <w:rsid w:val="009F127A"/>
    <w:rsid w:val="009F13BE"/>
    <w:rsid w:val="009F22A4"/>
    <w:rsid w:val="009F22D8"/>
    <w:rsid w:val="009F2473"/>
    <w:rsid w:val="009F251A"/>
    <w:rsid w:val="009F351A"/>
    <w:rsid w:val="009F3887"/>
    <w:rsid w:val="009F3DD9"/>
    <w:rsid w:val="009F4219"/>
    <w:rsid w:val="009F4854"/>
    <w:rsid w:val="009F49A1"/>
    <w:rsid w:val="009F5172"/>
    <w:rsid w:val="009F60A4"/>
    <w:rsid w:val="009F6363"/>
    <w:rsid w:val="009F677A"/>
    <w:rsid w:val="009F6A05"/>
    <w:rsid w:val="009F70B1"/>
    <w:rsid w:val="009F7344"/>
    <w:rsid w:val="00A008A0"/>
    <w:rsid w:val="00A00D49"/>
    <w:rsid w:val="00A0178D"/>
    <w:rsid w:val="00A01E0F"/>
    <w:rsid w:val="00A02603"/>
    <w:rsid w:val="00A028B5"/>
    <w:rsid w:val="00A02D1A"/>
    <w:rsid w:val="00A02F31"/>
    <w:rsid w:val="00A03193"/>
    <w:rsid w:val="00A04655"/>
    <w:rsid w:val="00A04661"/>
    <w:rsid w:val="00A05304"/>
    <w:rsid w:val="00A10BB3"/>
    <w:rsid w:val="00A11281"/>
    <w:rsid w:val="00A12481"/>
    <w:rsid w:val="00A1259F"/>
    <w:rsid w:val="00A127FA"/>
    <w:rsid w:val="00A12A73"/>
    <w:rsid w:val="00A12E67"/>
    <w:rsid w:val="00A14081"/>
    <w:rsid w:val="00A146BB"/>
    <w:rsid w:val="00A1482A"/>
    <w:rsid w:val="00A148D0"/>
    <w:rsid w:val="00A14949"/>
    <w:rsid w:val="00A14BD3"/>
    <w:rsid w:val="00A14F5F"/>
    <w:rsid w:val="00A152D5"/>
    <w:rsid w:val="00A160D8"/>
    <w:rsid w:val="00A16483"/>
    <w:rsid w:val="00A166BA"/>
    <w:rsid w:val="00A16BF6"/>
    <w:rsid w:val="00A1750F"/>
    <w:rsid w:val="00A17C9A"/>
    <w:rsid w:val="00A17DF3"/>
    <w:rsid w:val="00A203E1"/>
    <w:rsid w:val="00A20971"/>
    <w:rsid w:val="00A20F2B"/>
    <w:rsid w:val="00A211A6"/>
    <w:rsid w:val="00A21479"/>
    <w:rsid w:val="00A216D9"/>
    <w:rsid w:val="00A220D0"/>
    <w:rsid w:val="00A23B6C"/>
    <w:rsid w:val="00A23C9E"/>
    <w:rsid w:val="00A241BF"/>
    <w:rsid w:val="00A26239"/>
    <w:rsid w:val="00A26E19"/>
    <w:rsid w:val="00A27225"/>
    <w:rsid w:val="00A27C09"/>
    <w:rsid w:val="00A3036A"/>
    <w:rsid w:val="00A30D55"/>
    <w:rsid w:val="00A30E72"/>
    <w:rsid w:val="00A316F2"/>
    <w:rsid w:val="00A324FE"/>
    <w:rsid w:val="00A32698"/>
    <w:rsid w:val="00A32CFD"/>
    <w:rsid w:val="00A33464"/>
    <w:rsid w:val="00A335CE"/>
    <w:rsid w:val="00A350A1"/>
    <w:rsid w:val="00A35584"/>
    <w:rsid w:val="00A36097"/>
    <w:rsid w:val="00A36E37"/>
    <w:rsid w:val="00A37E45"/>
    <w:rsid w:val="00A37FCF"/>
    <w:rsid w:val="00A411DF"/>
    <w:rsid w:val="00A415C7"/>
    <w:rsid w:val="00A41696"/>
    <w:rsid w:val="00A42A46"/>
    <w:rsid w:val="00A42C24"/>
    <w:rsid w:val="00A42CE0"/>
    <w:rsid w:val="00A4313A"/>
    <w:rsid w:val="00A431D9"/>
    <w:rsid w:val="00A4348C"/>
    <w:rsid w:val="00A43A3F"/>
    <w:rsid w:val="00A43BC3"/>
    <w:rsid w:val="00A4426C"/>
    <w:rsid w:val="00A4677A"/>
    <w:rsid w:val="00A47392"/>
    <w:rsid w:val="00A50749"/>
    <w:rsid w:val="00A510F1"/>
    <w:rsid w:val="00A51C59"/>
    <w:rsid w:val="00A51FAE"/>
    <w:rsid w:val="00A521C9"/>
    <w:rsid w:val="00A52656"/>
    <w:rsid w:val="00A52A30"/>
    <w:rsid w:val="00A53A46"/>
    <w:rsid w:val="00A54371"/>
    <w:rsid w:val="00A547E6"/>
    <w:rsid w:val="00A552CB"/>
    <w:rsid w:val="00A606F7"/>
    <w:rsid w:val="00A617F0"/>
    <w:rsid w:val="00A6256C"/>
    <w:rsid w:val="00A62F97"/>
    <w:rsid w:val="00A637EB"/>
    <w:rsid w:val="00A63D13"/>
    <w:rsid w:val="00A64C90"/>
    <w:rsid w:val="00A64EED"/>
    <w:rsid w:val="00A655C8"/>
    <w:rsid w:val="00A66E4E"/>
    <w:rsid w:val="00A67597"/>
    <w:rsid w:val="00A710A9"/>
    <w:rsid w:val="00A718A3"/>
    <w:rsid w:val="00A71FF9"/>
    <w:rsid w:val="00A72BE3"/>
    <w:rsid w:val="00A731F0"/>
    <w:rsid w:val="00A73A56"/>
    <w:rsid w:val="00A73F0A"/>
    <w:rsid w:val="00A74057"/>
    <w:rsid w:val="00A74CAB"/>
    <w:rsid w:val="00A75222"/>
    <w:rsid w:val="00A754CD"/>
    <w:rsid w:val="00A75515"/>
    <w:rsid w:val="00A76183"/>
    <w:rsid w:val="00A7645D"/>
    <w:rsid w:val="00A764CA"/>
    <w:rsid w:val="00A76508"/>
    <w:rsid w:val="00A774E6"/>
    <w:rsid w:val="00A8026D"/>
    <w:rsid w:val="00A80347"/>
    <w:rsid w:val="00A804AD"/>
    <w:rsid w:val="00A8090C"/>
    <w:rsid w:val="00A81568"/>
    <w:rsid w:val="00A81D31"/>
    <w:rsid w:val="00A8201F"/>
    <w:rsid w:val="00A82215"/>
    <w:rsid w:val="00A82DC5"/>
    <w:rsid w:val="00A831AA"/>
    <w:rsid w:val="00A83AFA"/>
    <w:rsid w:val="00A83D06"/>
    <w:rsid w:val="00A84A58"/>
    <w:rsid w:val="00A84C97"/>
    <w:rsid w:val="00A84DCE"/>
    <w:rsid w:val="00A851A3"/>
    <w:rsid w:val="00A8598A"/>
    <w:rsid w:val="00A8653C"/>
    <w:rsid w:val="00A86A27"/>
    <w:rsid w:val="00A874F1"/>
    <w:rsid w:val="00A8788B"/>
    <w:rsid w:val="00A90842"/>
    <w:rsid w:val="00A91322"/>
    <w:rsid w:val="00A91827"/>
    <w:rsid w:val="00A927B8"/>
    <w:rsid w:val="00A92D5A"/>
    <w:rsid w:val="00A9308E"/>
    <w:rsid w:val="00A93BE9"/>
    <w:rsid w:val="00A94D9C"/>
    <w:rsid w:val="00A95118"/>
    <w:rsid w:val="00A9536E"/>
    <w:rsid w:val="00A961AD"/>
    <w:rsid w:val="00A96C2D"/>
    <w:rsid w:val="00A96EC6"/>
    <w:rsid w:val="00A979CC"/>
    <w:rsid w:val="00AA0002"/>
    <w:rsid w:val="00AA0B94"/>
    <w:rsid w:val="00AA0D82"/>
    <w:rsid w:val="00AA175F"/>
    <w:rsid w:val="00AA1D42"/>
    <w:rsid w:val="00AA362C"/>
    <w:rsid w:val="00AA3AF1"/>
    <w:rsid w:val="00AA3F14"/>
    <w:rsid w:val="00AA56F7"/>
    <w:rsid w:val="00AA6DD3"/>
    <w:rsid w:val="00AA6F19"/>
    <w:rsid w:val="00AA70E1"/>
    <w:rsid w:val="00AA72F0"/>
    <w:rsid w:val="00AA743F"/>
    <w:rsid w:val="00AA7E97"/>
    <w:rsid w:val="00AA7EA3"/>
    <w:rsid w:val="00AB041A"/>
    <w:rsid w:val="00AB0500"/>
    <w:rsid w:val="00AB0763"/>
    <w:rsid w:val="00AB0BC3"/>
    <w:rsid w:val="00AB0DA8"/>
    <w:rsid w:val="00AB0E28"/>
    <w:rsid w:val="00AB10D2"/>
    <w:rsid w:val="00AB13E8"/>
    <w:rsid w:val="00AB147C"/>
    <w:rsid w:val="00AB1E43"/>
    <w:rsid w:val="00AB3E22"/>
    <w:rsid w:val="00AB5842"/>
    <w:rsid w:val="00AB5DB3"/>
    <w:rsid w:val="00AB6A74"/>
    <w:rsid w:val="00AB7530"/>
    <w:rsid w:val="00AB7A3A"/>
    <w:rsid w:val="00AC0147"/>
    <w:rsid w:val="00AC0280"/>
    <w:rsid w:val="00AC456F"/>
    <w:rsid w:val="00AC493A"/>
    <w:rsid w:val="00AC6B71"/>
    <w:rsid w:val="00AC7652"/>
    <w:rsid w:val="00AC7FBD"/>
    <w:rsid w:val="00AD091C"/>
    <w:rsid w:val="00AD0E13"/>
    <w:rsid w:val="00AD1299"/>
    <w:rsid w:val="00AD1A67"/>
    <w:rsid w:val="00AD2B68"/>
    <w:rsid w:val="00AD3AC7"/>
    <w:rsid w:val="00AD408D"/>
    <w:rsid w:val="00AD49CE"/>
    <w:rsid w:val="00AD4A5A"/>
    <w:rsid w:val="00AD5188"/>
    <w:rsid w:val="00AD5323"/>
    <w:rsid w:val="00AD6100"/>
    <w:rsid w:val="00AD6C0C"/>
    <w:rsid w:val="00AD7336"/>
    <w:rsid w:val="00AD7849"/>
    <w:rsid w:val="00AD7947"/>
    <w:rsid w:val="00AD7D4C"/>
    <w:rsid w:val="00AE049E"/>
    <w:rsid w:val="00AE091B"/>
    <w:rsid w:val="00AE30A4"/>
    <w:rsid w:val="00AE32BA"/>
    <w:rsid w:val="00AE4804"/>
    <w:rsid w:val="00AE4BAD"/>
    <w:rsid w:val="00AE5020"/>
    <w:rsid w:val="00AE59F1"/>
    <w:rsid w:val="00AE6635"/>
    <w:rsid w:val="00AE6647"/>
    <w:rsid w:val="00AE69B3"/>
    <w:rsid w:val="00AE6B3B"/>
    <w:rsid w:val="00AE7130"/>
    <w:rsid w:val="00AF01D0"/>
    <w:rsid w:val="00AF0322"/>
    <w:rsid w:val="00AF0919"/>
    <w:rsid w:val="00AF136C"/>
    <w:rsid w:val="00AF1BCB"/>
    <w:rsid w:val="00AF2D66"/>
    <w:rsid w:val="00AF3994"/>
    <w:rsid w:val="00AF3C6F"/>
    <w:rsid w:val="00AF3CB1"/>
    <w:rsid w:val="00AF3E48"/>
    <w:rsid w:val="00AF4F35"/>
    <w:rsid w:val="00AF52D9"/>
    <w:rsid w:val="00AF5C36"/>
    <w:rsid w:val="00AF5F38"/>
    <w:rsid w:val="00AF6843"/>
    <w:rsid w:val="00AF69BA"/>
    <w:rsid w:val="00AF6A0C"/>
    <w:rsid w:val="00AF7215"/>
    <w:rsid w:val="00B0084B"/>
    <w:rsid w:val="00B00CDE"/>
    <w:rsid w:val="00B0150D"/>
    <w:rsid w:val="00B0156A"/>
    <w:rsid w:val="00B01978"/>
    <w:rsid w:val="00B01BDF"/>
    <w:rsid w:val="00B020F6"/>
    <w:rsid w:val="00B023BD"/>
    <w:rsid w:val="00B0280F"/>
    <w:rsid w:val="00B02871"/>
    <w:rsid w:val="00B0342D"/>
    <w:rsid w:val="00B03697"/>
    <w:rsid w:val="00B03DCB"/>
    <w:rsid w:val="00B0591A"/>
    <w:rsid w:val="00B05BAC"/>
    <w:rsid w:val="00B060A3"/>
    <w:rsid w:val="00B06234"/>
    <w:rsid w:val="00B0625E"/>
    <w:rsid w:val="00B06C76"/>
    <w:rsid w:val="00B06D3B"/>
    <w:rsid w:val="00B078AF"/>
    <w:rsid w:val="00B079C6"/>
    <w:rsid w:val="00B07E49"/>
    <w:rsid w:val="00B10445"/>
    <w:rsid w:val="00B10E83"/>
    <w:rsid w:val="00B115CC"/>
    <w:rsid w:val="00B1167D"/>
    <w:rsid w:val="00B11CD7"/>
    <w:rsid w:val="00B1313A"/>
    <w:rsid w:val="00B13572"/>
    <w:rsid w:val="00B13784"/>
    <w:rsid w:val="00B138E2"/>
    <w:rsid w:val="00B13E7B"/>
    <w:rsid w:val="00B14011"/>
    <w:rsid w:val="00B1404D"/>
    <w:rsid w:val="00B14A39"/>
    <w:rsid w:val="00B14BC9"/>
    <w:rsid w:val="00B16D07"/>
    <w:rsid w:val="00B1739A"/>
    <w:rsid w:val="00B2029E"/>
    <w:rsid w:val="00B204A0"/>
    <w:rsid w:val="00B204EC"/>
    <w:rsid w:val="00B20843"/>
    <w:rsid w:val="00B20C3A"/>
    <w:rsid w:val="00B20F0D"/>
    <w:rsid w:val="00B210CD"/>
    <w:rsid w:val="00B2182F"/>
    <w:rsid w:val="00B2190D"/>
    <w:rsid w:val="00B22693"/>
    <w:rsid w:val="00B23A17"/>
    <w:rsid w:val="00B2438C"/>
    <w:rsid w:val="00B24C9D"/>
    <w:rsid w:val="00B25004"/>
    <w:rsid w:val="00B259FD"/>
    <w:rsid w:val="00B272BF"/>
    <w:rsid w:val="00B273E4"/>
    <w:rsid w:val="00B2753B"/>
    <w:rsid w:val="00B276E1"/>
    <w:rsid w:val="00B31FA7"/>
    <w:rsid w:val="00B33A9C"/>
    <w:rsid w:val="00B341AC"/>
    <w:rsid w:val="00B3480B"/>
    <w:rsid w:val="00B3486A"/>
    <w:rsid w:val="00B34C7A"/>
    <w:rsid w:val="00B34C8A"/>
    <w:rsid w:val="00B34E45"/>
    <w:rsid w:val="00B355CE"/>
    <w:rsid w:val="00B35BF8"/>
    <w:rsid w:val="00B36362"/>
    <w:rsid w:val="00B3770B"/>
    <w:rsid w:val="00B40479"/>
    <w:rsid w:val="00B41548"/>
    <w:rsid w:val="00B41758"/>
    <w:rsid w:val="00B41975"/>
    <w:rsid w:val="00B42AC0"/>
    <w:rsid w:val="00B42C40"/>
    <w:rsid w:val="00B42D0B"/>
    <w:rsid w:val="00B433C9"/>
    <w:rsid w:val="00B4405E"/>
    <w:rsid w:val="00B441DE"/>
    <w:rsid w:val="00B44BCC"/>
    <w:rsid w:val="00B45B35"/>
    <w:rsid w:val="00B45E17"/>
    <w:rsid w:val="00B45E8E"/>
    <w:rsid w:val="00B45ED8"/>
    <w:rsid w:val="00B479EA"/>
    <w:rsid w:val="00B47B83"/>
    <w:rsid w:val="00B50B02"/>
    <w:rsid w:val="00B50D0B"/>
    <w:rsid w:val="00B5193E"/>
    <w:rsid w:val="00B51BD1"/>
    <w:rsid w:val="00B53440"/>
    <w:rsid w:val="00B5414F"/>
    <w:rsid w:val="00B549A5"/>
    <w:rsid w:val="00B54AA7"/>
    <w:rsid w:val="00B54EDE"/>
    <w:rsid w:val="00B5677D"/>
    <w:rsid w:val="00B600FE"/>
    <w:rsid w:val="00B60422"/>
    <w:rsid w:val="00B605F0"/>
    <w:rsid w:val="00B608DB"/>
    <w:rsid w:val="00B60A44"/>
    <w:rsid w:val="00B60D0C"/>
    <w:rsid w:val="00B61195"/>
    <w:rsid w:val="00B611E6"/>
    <w:rsid w:val="00B61439"/>
    <w:rsid w:val="00B61554"/>
    <w:rsid w:val="00B61829"/>
    <w:rsid w:val="00B618E5"/>
    <w:rsid w:val="00B6236C"/>
    <w:rsid w:val="00B62AC1"/>
    <w:rsid w:val="00B62D6E"/>
    <w:rsid w:val="00B63260"/>
    <w:rsid w:val="00B634A5"/>
    <w:rsid w:val="00B6356A"/>
    <w:rsid w:val="00B638F3"/>
    <w:rsid w:val="00B63BFD"/>
    <w:rsid w:val="00B63F02"/>
    <w:rsid w:val="00B65159"/>
    <w:rsid w:val="00B656A5"/>
    <w:rsid w:val="00B65B9E"/>
    <w:rsid w:val="00B65EE2"/>
    <w:rsid w:val="00B6712C"/>
    <w:rsid w:val="00B67A72"/>
    <w:rsid w:val="00B70172"/>
    <w:rsid w:val="00B70B97"/>
    <w:rsid w:val="00B70C2F"/>
    <w:rsid w:val="00B71512"/>
    <w:rsid w:val="00B71D42"/>
    <w:rsid w:val="00B71EF2"/>
    <w:rsid w:val="00B72306"/>
    <w:rsid w:val="00B7291F"/>
    <w:rsid w:val="00B7361A"/>
    <w:rsid w:val="00B736E6"/>
    <w:rsid w:val="00B73A4D"/>
    <w:rsid w:val="00B73E86"/>
    <w:rsid w:val="00B7400F"/>
    <w:rsid w:val="00B7488D"/>
    <w:rsid w:val="00B7603D"/>
    <w:rsid w:val="00B7641E"/>
    <w:rsid w:val="00B768D7"/>
    <w:rsid w:val="00B7723C"/>
    <w:rsid w:val="00B77E69"/>
    <w:rsid w:val="00B8167F"/>
    <w:rsid w:val="00B82805"/>
    <w:rsid w:val="00B82BAE"/>
    <w:rsid w:val="00B83181"/>
    <w:rsid w:val="00B834A9"/>
    <w:rsid w:val="00B836DA"/>
    <w:rsid w:val="00B8423B"/>
    <w:rsid w:val="00B84E2B"/>
    <w:rsid w:val="00B84E6A"/>
    <w:rsid w:val="00B85E75"/>
    <w:rsid w:val="00B860FC"/>
    <w:rsid w:val="00B8610E"/>
    <w:rsid w:val="00B86E5B"/>
    <w:rsid w:val="00B86FB9"/>
    <w:rsid w:val="00B87266"/>
    <w:rsid w:val="00B87540"/>
    <w:rsid w:val="00B87791"/>
    <w:rsid w:val="00B91469"/>
    <w:rsid w:val="00B916BA"/>
    <w:rsid w:val="00B91AFB"/>
    <w:rsid w:val="00B91BE7"/>
    <w:rsid w:val="00B91D1E"/>
    <w:rsid w:val="00B9214C"/>
    <w:rsid w:val="00B92A48"/>
    <w:rsid w:val="00B933C4"/>
    <w:rsid w:val="00B94342"/>
    <w:rsid w:val="00B9532F"/>
    <w:rsid w:val="00B96A6A"/>
    <w:rsid w:val="00B97152"/>
    <w:rsid w:val="00B97284"/>
    <w:rsid w:val="00B97330"/>
    <w:rsid w:val="00B97C2B"/>
    <w:rsid w:val="00BA0139"/>
    <w:rsid w:val="00BA0277"/>
    <w:rsid w:val="00BA0366"/>
    <w:rsid w:val="00BA0620"/>
    <w:rsid w:val="00BA07F0"/>
    <w:rsid w:val="00BA1067"/>
    <w:rsid w:val="00BA11F3"/>
    <w:rsid w:val="00BA1588"/>
    <w:rsid w:val="00BA2082"/>
    <w:rsid w:val="00BA32A9"/>
    <w:rsid w:val="00BA3CF7"/>
    <w:rsid w:val="00BA3E98"/>
    <w:rsid w:val="00BA430D"/>
    <w:rsid w:val="00BA4966"/>
    <w:rsid w:val="00BA4EC8"/>
    <w:rsid w:val="00BA5183"/>
    <w:rsid w:val="00BA5D5D"/>
    <w:rsid w:val="00BA5EFA"/>
    <w:rsid w:val="00BA60FB"/>
    <w:rsid w:val="00BA6E3D"/>
    <w:rsid w:val="00BA7D62"/>
    <w:rsid w:val="00BA7D8B"/>
    <w:rsid w:val="00BB00F2"/>
    <w:rsid w:val="00BB1159"/>
    <w:rsid w:val="00BB119B"/>
    <w:rsid w:val="00BB1573"/>
    <w:rsid w:val="00BB1C65"/>
    <w:rsid w:val="00BB1FB6"/>
    <w:rsid w:val="00BB243A"/>
    <w:rsid w:val="00BB2473"/>
    <w:rsid w:val="00BB42A5"/>
    <w:rsid w:val="00BB458E"/>
    <w:rsid w:val="00BB4725"/>
    <w:rsid w:val="00BB491C"/>
    <w:rsid w:val="00BB4AC4"/>
    <w:rsid w:val="00BB4BDB"/>
    <w:rsid w:val="00BB559E"/>
    <w:rsid w:val="00BB62AE"/>
    <w:rsid w:val="00BB6CAE"/>
    <w:rsid w:val="00BB7364"/>
    <w:rsid w:val="00BB7D42"/>
    <w:rsid w:val="00BC0277"/>
    <w:rsid w:val="00BC05D8"/>
    <w:rsid w:val="00BC0F2D"/>
    <w:rsid w:val="00BC0F52"/>
    <w:rsid w:val="00BC12A8"/>
    <w:rsid w:val="00BC175A"/>
    <w:rsid w:val="00BC2454"/>
    <w:rsid w:val="00BC2B83"/>
    <w:rsid w:val="00BC2D92"/>
    <w:rsid w:val="00BC34D0"/>
    <w:rsid w:val="00BC3709"/>
    <w:rsid w:val="00BC3BA2"/>
    <w:rsid w:val="00BC3BD4"/>
    <w:rsid w:val="00BC507C"/>
    <w:rsid w:val="00BC56CF"/>
    <w:rsid w:val="00BC5D63"/>
    <w:rsid w:val="00BC6305"/>
    <w:rsid w:val="00BC6650"/>
    <w:rsid w:val="00BC6BE0"/>
    <w:rsid w:val="00BC7D8D"/>
    <w:rsid w:val="00BD005F"/>
    <w:rsid w:val="00BD050D"/>
    <w:rsid w:val="00BD055F"/>
    <w:rsid w:val="00BD0799"/>
    <w:rsid w:val="00BD09AB"/>
    <w:rsid w:val="00BD0E6A"/>
    <w:rsid w:val="00BD11C9"/>
    <w:rsid w:val="00BD1288"/>
    <w:rsid w:val="00BD22A3"/>
    <w:rsid w:val="00BD2341"/>
    <w:rsid w:val="00BD2DE0"/>
    <w:rsid w:val="00BD3A0F"/>
    <w:rsid w:val="00BD4132"/>
    <w:rsid w:val="00BD481F"/>
    <w:rsid w:val="00BD52F5"/>
    <w:rsid w:val="00BD66DA"/>
    <w:rsid w:val="00BD69E8"/>
    <w:rsid w:val="00BD7B47"/>
    <w:rsid w:val="00BD7D5B"/>
    <w:rsid w:val="00BD7E2C"/>
    <w:rsid w:val="00BE040B"/>
    <w:rsid w:val="00BE1041"/>
    <w:rsid w:val="00BE1221"/>
    <w:rsid w:val="00BE1290"/>
    <w:rsid w:val="00BE3288"/>
    <w:rsid w:val="00BE346E"/>
    <w:rsid w:val="00BE374B"/>
    <w:rsid w:val="00BE461A"/>
    <w:rsid w:val="00BE46B7"/>
    <w:rsid w:val="00BE4F97"/>
    <w:rsid w:val="00BE5209"/>
    <w:rsid w:val="00BE524B"/>
    <w:rsid w:val="00BE5536"/>
    <w:rsid w:val="00BE5875"/>
    <w:rsid w:val="00BE7B61"/>
    <w:rsid w:val="00BF007E"/>
    <w:rsid w:val="00BF01A9"/>
    <w:rsid w:val="00BF037D"/>
    <w:rsid w:val="00BF0A49"/>
    <w:rsid w:val="00BF0DDB"/>
    <w:rsid w:val="00BF1AC8"/>
    <w:rsid w:val="00BF1D5A"/>
    <w:rsid w:val="00BF223B"/>
    <w:rsid w:val="00BF2EEF"/>
    <w:rsid w:val="00BF3511"/>
    <w:rsid w:val="00BF3F80"/>
    <w:rsid w:val="00BF42BB"/>
    <w:rsid w:val="00BF4F4B"/>
    <w:rsid w:val="00BF527E"/>
    <w:rsid w:val="00BF52FE"/>
    <w:rsid w:val="00BF5510"/>
    <w:rsid w:val="00BF602B"/>
    <w:rsid w:val="00BF65F7"/>
    <w:rsid w:val="00BF77C6"/>
    <w:rsid w:val="00BF7AB1"/>
    <w:rsid w:val="00C00313"/>
    <w:rsid w:val="00C010C9"/>
    <w:rsid w:val="00C017AD"/>
    <w:rsid w:val="00C01A58"/>
    <w:rsid w:val="00C01B1D"/>
    <w:rsid w:val="00C01D12"/>
    <w:rsid w:val="00C02603"/>
    <w:rsid w:val="00C03D7A"/>
    <w:rsid w:val="00C04556"/>
    <w:rsid w:val="00C04C35"/>
    <w:rsid w:val="00C04D76"/>
    <w:rsid w:val="00C05846"/>
    <w:rsid w:val="00C059D9"/>
    <w:rsid w:val="00C05E89"/>
    <w:rsid w:val="00C0659B"/>
    <w:rsid w:val="00C06A52"/>
    <w:rsid w:val="00C06AC2"/>
    <w:rsid w:val="00C0787A"/>
    <w:rsid w:val="00C07AB1"/>
    <w:rsid w:val="00C07F9C"/>
    <w:rsid w:val="00C10825"/>
    <w:rsid w:val="00C10C82"/>
    <w:rsid w:val="00C121CD"/>
    <w:rsid w:val="00C1278E"/>
    <w:rsid w:val="00C12E59"/>
    <w:rsid w:val="00C13D4E"/>
    <w:rsid w:val="00C1439D"/>
    <w:rsid w:val="00C149C4"/>
    <w:rsid w:val="00C150A1"/>
    <w:rsid w:val="00C15C7A"/>
    <w:rsid w:val="00C165CE"/>
    <w:rsid w:val="00C16634"/>
    <w:rsid w:val="00C166BF"/>
    <w:rsid w:val="00C16C8C"/>
    <w:rsid w:val="00C17ECF"/>
    <w:rsid w:val="00C20043"/>
    <w:rsid w:val="00C20698"/>
    <w:rsid w:val="00C20AF0"/>
    <w:rsid w:val="00C22E60"/>
    <w:rsid w:val="00C23037"/>
    <w:rsid w:val="00C23C1B"/>
    <w:rsid w:val="00C23CC6"/>
    <w:rsid w:val="00C23DD3"/>
    <w:rsid w:val="00C23F74"/>
    <w:rsid w:val="00C24021"/>
    <w:rsid w:val="00C24243"/>
    <w:rsid w:val="00C24966"/>
    <w:rsid w:val="00C24B6A"/>
    <w:rsid w:val="00C24E50"/>
    <w:rsid w:val="00C260D2"/>
    <w:rsid w:val="00C2681F"/>
    <w:rsid w:val="00C26E10"/>
    <w:rsid w:val="00C27D58"/>
    <w:rsid w:val="00C301F3"/>
    <w:rsid w:val="00C302C0"/>
    <w:rsid w:val="00C3090C"/>
    <w:rsid w:val="00C3094C"/>
    <w:rsid w:val="00C3232C"/>
    <w:rsid w:val="00C33158"/>
    <w:rsid w:val="00C331FC"/>
    <w:rsid w:val="00C33315"/>
    <w:rsid w:val="00C33B6F"/>
    <w:rsid w:val="00C344AA"/>
    <w:rsid w:val="00C34B05"/>
    <w:rsid w:val="00C34D7A"/>
    <w:rsid w:val="00C350C5"/>
    <w:rsid w:val="00C357AA"/>
    <w:rsid w:val="00C357FC"/>
    <w:rsid w:val="00C359C6"/>
    <w:rsid w:val="00C35B4F"/>
    <w:rsid w:val="00C35D63"/>
    <w:rsid w:val="00C360B9"/>
    <w:rsid w:val="00C36553"/>
    <w:rsid w:val="00C3662A"/>
    <w:rsid w:val="00C372EC"/>
    <w:rsid w:val="00C37EBB"/>
    <w:rsid w:val="00C400BF"/>
    <w:rsid w:val="00C40521"/>
    <w:rsid w:val="00C4054E"/>
    <w:rsid w:val="00C412BE"/>
    <w:rsid w:val="00C41E06"/>
    <w:rsid w:val="00C420D6"/>
    <w:rsid w:val="00C42142"/>
    <w:rsid w:val="00C426B2"/>
    <w:rsid w:val="00C42826"/>
    <w:rsid w:val="00C42AAB"/>
    <w:rsid w:val="00C42B75"/>
    <w:rsid w:val="00C437DD"/>
    <w:rsid w:val="00C43F76"/>
    <w:rsid w:val="00C440A7"/>
    <w:rsid w:val="00C44C2E"/>
    <w:rsid w:val="00C44E81"/>
    <w:rsid w:val="00C44F99"/>
    <w:rsid w:val="00C455FB"/>
    <w:rsid w:val="00C45AF6"/>
    <w:rsid w:val="00C46AD4"/>
    <w:rsid w:val="00C4709E"/>
    <w:rsid w:val="00C5004D"/>
    <w:rsid w:val="00C50100"/>
    <w:rsid w:val="00C502C3"/>
    <w:rsid w:val="00C509A4"/>
    <w:rsid w:val="00C517A7"/>
    <w:rsid w:val="00C51DDE"/>
    <w:rsid w:val="00C521B8"/>
    <w:rsid w:val="00C52545"/>
    <w:rsid w:val="00C52A83"/>
    <w:rsid w:val="00C5339F"/>
    <w:rsid w:val="00C5401A"/>
    <w:rsid w:val="00C54209"/>
    <w:rsid w:val="00C54610"/>
    <w:rsid w:val="00C54C8D"/>
    <w:rsid w:val="00C55070"/>
    <w:rsid w:val="00C55318"/>
    <w:rsid w:val="00C5582F"/>
    <w:rsid w:val="00C5622B"/>
    <w:rsid w:val="00C563BC"/>
    <w:rsid w:val="00C567B4"/>
    <w:rsid w:val="00C56E7C"/>
    <w:rsid w:val="00C57AAB"/>
    <w:rsid w:val="00C57BCB"/>
    <w:rsid w:val="00C57F7B"/>
    <w:rsid w:val="00C57FA6"/>
    <w:rsid w:val="00C60EF8"/>
    <w:rsid w:val="00C62018"/>
    <w:rsid w:val="00C6237B"/>
    <w:rsid w:val="00C63269"/>
    <w:rsid w:val="00C6328A"/>
    <w:rsid w:val="00C6375A"/>
    <w:rsid w:val="00C64ED5"/>
    <w:rsid w:val="00C65128"/>
    <w:rsid w:val="00C6597F"/>
    <w:rsid w:val="00C659C3"/>
    <w:rsid w:val="00C6660E"/>
    <w:rsid w:val="00C67A02"/>
    <w:rsid w:val="00C705DB"/>
    <w:rsid w:val="00C70E5E"/>
    <w:rsid w:val="00C71273"/>
    <w:rsid w:val="00C71423"/>
    <w:rsid w:val="00C71CB7"/>
    <w:rsid w:val="00C748E3"/>
    <w:rsid w:val="00C74CE1"/>
    <w:rsid w:val="00C74ECB"/>
    <w:rsid w:val="00C74FC8"/>
    <w:rsid w:val="00C750D0"/>
    <w:rsid w:val="00C7514A"/>
    <w:rsid w:val="00C7531E"/>
    <w:rsid w:val="00C754E2"/>
    <w:rsid w:val="00C75B79"/>
    <w:rsid w:val="00C76314"/>
    <w:rsid w:val="00C76B84"/>
    <w:rsid w:val="00C77004"/>
    <w:rsid w:val="00C8053C"/>
    <w:rsid w:val="00C8058F"/>
    <w:rsid w:val="00C80C39"/>
    <w:rsid w:val="00C82176"/>
    <w:rsid w:val="00C823F5"/>
    <w:rsid w:val="00C826A0"/>
    <w:rsid w:val="00C82AC8"/>
    <w:rsid w:val="00C83EE9"/>
    <w:rsid w:val="00C84215"/>
    <w:rsid w:val="00C84D43"/>
    <w:rsid w:val="00C84F29"/>
    <w:rsid w:val="00C851C1"/>
    <w:rsid w:val="00C86C8D"/>
    <w:rsid w:val="00C86ED9"/>
    <w:rsid w:val="00C8755C"/>
    <w:rsid w:val="00C876A3"/>
    <w:rsid w:val="00C87AE3"/>
    <w:rsid w:val="00C90218"/>
    <w:rsid w:val="00C90D57"/>
    <w:rsid w:val="00C90D82"/>
    <w:rsid w:val="00C917AC"/>
    <w:rsid w:val="00C918F9"/>
    <w:rsid w:val="00C91A2A"/>
    <w:rsid w:val="00C91AB8"/>
    <w:rsid w:val="00C91C12"/>
    <w:rsid w:val="00C91FBA"/>
    <w:rsid w:val="00C92055"/>
    <w:rsid w:val="00C9303F"/>
    <w:rsid w:val="00C93ACC"/>
    <w:rsid w:val="00C93B83"/>
    <w:rsid w:val="00C9437B"/>
    <w:rsid w:val="00C946BB"/>
    <w:rsid w:val="00C94A12"/>
    <w:rsid w:val="00C94C63"/>
    <w:rsid w:val="00C94CC6"/>
    <w:rsid w:val="00C950CE"/>
    <w:rsid w:val="00C9569E"/>
    <w:rsid w:val="00C9766A"/>
    <w:rsid w:val="00CA0241"/>
    <w:rsid w:val="00CA04E4"/>
    <w:rsid w:val="00CA0A73"/>
    <w:rsid w:val="00CA0CBD"/>
    <w:rsid w:val="00CA1748"/>
    <w:rsid w:val="00CA17AB"/>
    <w:rsid w:val="00CA1B5D"/>
    <w:rsid w:val="00CA1DE5"/>
    <w:rsid w:val="00CA22C6"/>
    <w:rsid w:val="00CA2BBF"/>
    <w:rsid w:val="00CA2D80"/>
    <w:rsid w:val="00CA4D6C"/>
    <w:rsid w:val="00CA5270"/>
    <w:rsid w:val="00CA54E1"/>
    <w:rsid w:val="00CA5945"/>
    <w:rsid w:val="00CA6366"/>
    <w:rsid w:val="00CA7617"/>
    <w:rsid w:val="00CA7B60"/>
    <w:rsid w:val="00CB00B1"/>
    <w:rsid w:val="00CB05A7"/>
    <w:rsid w:val="00CB0C43"/>
    <w:rsid w:val="00CB0C57"/>
    <w:rsid w:val="00CB1A86"/>
    <w:rsid w:val="00CB2584"/>
    <w:rsid w:val="00CB2DA9"/>
    <w:rsid w:val="00CB35A4"/>
    <w:rsid w:val="00CB3718"/>
    <w:rsid w:val="00CB5FA8"/>
    <w:rsid w:val="00CB6678"/>
    <w:rsid w:val="00CB6CFC"/>
    <w:rsid w:val="00CB73A1"/>
    <w:rsid w:val="00CB7919"/>
    <w:rsid w:val="00CB7C40"/>
    <w:rsid w:val="00CB7CE4"/>
    <w:rsid w:val="00CB7DAC"/>
    <w:rsid w:val="00CC02B3"/>
    <w:rsid w:val="00CC0CCD"/>
    <w:rsid w:val="00CC0EA2"/>
    <w:rsid w:val="00CC18F7"/>
    <w:rsid w:val="00CC1B76"/>
    <w:rsid w:val="00CC1D64"/>
    <w:rsid w:val="00CC1F61"/>
    <w:rsid w:val="00CC2B3B"/>
    <w:rsid w:val="00CC3155"/>
    <w:rsid w:val="00CC381C"/>
    <w:rsid w:val="00CC4583"/>
    <w:rsid w:val="00CC4F98"/>
    <w:rsid w:val="00CC4FD4"/>
    <w:rsid w:val="00CC56A1"/>
    <w:rsid w:val="00CC5FBF"/>
    <w:rsid w:val="00CC60F2"/>
    <w:rsid w:val="00CC73DA"/>
    <w:rsid w:val="00CC754B"/>
    <w:rsid w:val="00CC7594"/>
    <w:rsid w:val="00CC7725"/>
    <w:rsid w:val="00CC7E5D"/>
    <w:rsid w:val="00CC7FCD"/>
    <w:rsid w:val="00CD06E3"/>
    <w:rsid w:val="00CD07CC"/>
    <w:rsid w:val="00CD1097"/>
    <w:rsid w:val="00CD157B"/>
    <w:rsid w:val="00CD1AD2"/>
    <w:rsid w:val="00CD1E8A"/>
    <w:rsid w:val="00CD3223"/>
    <w:rsid w:val="00CD3409"/>
    <w:rsid w:val="00CD43C8"/>
    <w:rsid w:val="00CD496E"/>
    <w:rsid w:val="00CD4D46"/>
    <w:rsid w:val="00CD567E"/>
    <w:rsid w:val="00CD5C1E"/>
    <w:rsid w:val="00CD66B3"/>
    <w:rsid w:val="00CD6A11"/>
    <w:rsid w:val="00CD6C86"/>
    <w:rsid w:val="00CD7D61"/>
    <w:rsid w:val="00CE1F85"/>
    <w:rsid w:val="00CE23E9"/>
    <w:rsid w:val="00CE2CF5"/>
    <w:rsid w:val="00CE2F89"/>
    <w:rsid w:val="00CE361A"/>
    <w:rsid w:val="00CE3D0C"/>
    <w:rsid w:val="00CE441C"/>
    <w:rsid w:val="00CE4BEC"/>
    <w:rsid w:val="00CE4D5A"/>
    <w:rsid w:val="00CE5C5C"/>
    <w:rsid w:val="00CE5F4B"/>
    <w:rsid w:val="00CE646F"/>
    <w:rsid w:val="00CE66B0"/>
    <w:rsid w:val="00CE6B6D"/>
    <w:rsid w:val="00CE727B"/>
    <w:rsid w:val="00CE72B6"/>
    <w:rsid w:val="00CF02E8"/>
    <w:rsid w:val="00CF0882"/>
    <w:rsid w:val="00CF1538"/>
    <w:rsid w:val="00CF24C0"/>
    <w:rsid w:val="00CF3541"/>
    <w:rsid w:val="00CF36F0"/>
    <w:rsid w:val="00CF3C92"/>
    <w:rsid w:val="00CF490C"/>
    <w:rsid w:val="00CF5D11"/>
    <w:rsid w:val="00CF67FE"/>
    <w:rsid w:val="00CF6A6E"/>
    <w:rsid w:val="00CF6FD9"/>
    <w:rsid w:val="00CF7FD1"/>
    <w:rsid w:val="00D00027"/>
    <w:rsid w:val="00D002A6"/>
    <w:rsid w:val="00D004A0"/>
    <w:rsid w:val="00D00E93"/>
    <w:rsid w:val="00D01D17"/>
    <w:rsid w:val="00D01ED8"/>
    <w:rsid w:val="00D02744"/>
    <w:rsid w:val="00D05DEB"/>
    <w:rsid w:val="00D06251"/>
    <w:rsid w:val="00D062C1"/>
    <w:rsid w:val="00D06499"/>
    <w:rsid w:val="00D07457"/>
    <w:rsid w:val="00D0746F"/>
    <w:rsid w:val="00D075F0"/>
    <w:rsid w:val="00D102A7"/>
    <w:rsid w:val="00D1183F"/>
    <w:rsid w:val="00D11BAE"/>
    <w:rsid w:val="00D12883"/>
    <w:rsid w:val="00D128A8"/>
    <w:rsid w:val="00D12A6C"/>
    <w:rsid w:val="00D12CB5"/>
    <w:rsid w:val="00D1317C"/>
    <w:rsid w:val="00D13B8C"/>
    <w:rsid w:val="00D13DAB"/>
    <w:rsid w:val="00D1451F"/>
    <w:rsid w:val="00D14837"/>
    <w:rsid w:val="00D14873"/>
    <w:rsid w:val="00D14C5C"/>
    <w:rsid w:val="00D15539"/>
    <w:rsid w:val="00D170D0"/>
    <w:rsid w:val="00D1795D"/>
    <w:rsid w:val="00D17FC2"/>
    <w:rsid w:val="00D2154C"/>
    <w:rsid w:val="00D21E58"/>
    <w:rsid w:val="00D21F3E"/>
    <w:rsid w:val="00D227FE"/>
    <w:rsid w:val="00D22963"/>
    <w:rsid w:val="00D22FDC"/>
    <w:rsid w:val="00D23DAE"/>
    <w:rsid w:val="00D2440E"/>
    <w:rsid w:val="00D24604"/>
    <w:rsid w:val="00D24619"/>
    <w:rsid w:val="00D2609A"/>
    <w:rsid w:val="00D260BB"/>
    <w:rsid w:val="00D26C15"/>
    <w:rsid w:val="00D2703D"/>
    <w:rsid w:val="00D2730D"/>
    <w:rsid w:val="00D27FF4"/>
    <w:rsid w:val="00D31133"/>
    <w:rsid w:val="00D3180D"/>
    <w:rsid w:val="00D31DE4"/>
    <w:rsid w:val="00D343EE"/>
    <w:rsid w:val="00D345F8"/>
    <w:rsid w:val="00D34617"/>
    <w:rsid w:val="00D34C6B"/>
    <w:rsid w:val="00D35AFE"/>
    <w:rsid w:val="00D35F51"/>
    <w:rsid w:val="00D4003A"/>
    <w:rsid w:val="00D40084"/>
    <w:rsid w:val="00D401FF"/>
    <w:rsid w:val="00D4055E"/>
    <w:rsid w:val="00D4088D"/>
    <w:rsid w:val="00D40B51"/>
    <w:rsid w:val="00D414AF"/>
    <w:rsid w:val="00D41712"/>
    <w:rsid w:val="00D41838"/>
    <w:rsid w:val="00D429C6"/>
    <w:rsid w:val="00D42A03"/>
    <w:rsid w:val="00D42D03"/>
    <w:rsid w:val="00D43F2E"/>
    <w:rsid w:val="00D44416"/>
    <w:rsid w:val="00D4483F"/>
    <w:rsid w:val="00D44960"/>
    <w:rsid w:val="00D45148"/>
    <w:rsid w:val="00D46120"/>
    <w:rsid w:val="00D469E9"/>
    <w:rsid w:val="00D46DEA"/>
    <w:rsid w:val="00D470D9"/>
    <w:rsid w:val="00D47709"/>
    <w:rsid w:val="00D47A46"/>
    <w:rsid w:val="00D47AC5"/>
    <w:rsid w:val="00D506A0"/>
    <w:rsid w:val="00D50977"/>
    <w:rsid w:val="00D50B05"/>
    <w:rsid w:val="00D510BF"/>
    <w:rsid w:val="00D51765"/>
    <w:rsid w:val="00D51954"/>
    <w:rsid w:val="00D51B01"/>
    <w:rsid w:val="00D51DB4"/>
    <w:rsid w:val="00D520FF"/>
    <w:rsid w:val="00D52DA7"/>
    <w:rsid w:val="00D534A8"/>
    <w:rsid w:val="00D54A18"/>
    <w:rsid w:val="00D562C2"/>
    <w:rsid w:val="00D567D2"/>
    <w:rsid w:val="00D5785F"/>
    <w:rsid w:val="00D6092A"/>
    <w:rsid w:val="00D60932"/>
    <w:rsid w:val="00D61086"/>
    <w:rsid w:val="00D615F4"/>
    <w:rsid w:val="00D61966"/>
    <w:rsid w:val="00D61B30"/>
    <w:rsid w:val="00D63C09"/>
    <w:rsid w:val="00D63CE7"/>
    <w:rsid w:val="00D64827"/>
    <w:rsid w:val="00D6490E"/>
    <w:rsid w:val="00D64BE6"/>
    <w:rsid w:val="00D64C0A"/>
    <w:rsid w:val="00D66E16"/>
    <w:rsid w:val="00D70137"/>
    <w:rsid w:val="00D71633"/>
    <w:rsid w:val="00D71CC0"/>
    <w:rsid w:val="00D72CB1"/>
    <w:rsid w:val="00D72D70"/>
    <w:rsid w:val="00D72E95"/>
    <w:rsid w:val="00D72FA1"/>
    <w:rsid w:val="00D74097"/>
    <w:rsid w:val="00D741CA"/>
    <w:rsid w:val="00D74B95"/>
    <w:rsid w:val="00D74CA3"/>
    <w:rsid w:val="00D74F6B"/>
    <w:rsid w:val="00D757EE"/>
    <w:rsid w:val="00D76165"/>
    <w:rsid w:val="00D766E1"/>
    <w:rsid w:val="00D769EA"/>
    <w:rsid w:val="00D76B75"/>
    <w:rsid w:val="00D76BC8"/>
    <w:rsid w:val="00D77B94"/>
    <w:rsid w:val="00D80DE7"/>
    <w:rsid w:val="00D81AED"/>
    <w:rsid w:val="00D83664"/>
    <w:rsid w:val="00D846A8"/>
    <w:rsid w:val="00D84845"/>
    <w:rsid w:val="00D850EA"/>
    <w:rsid w:val="00D861E4"/>
    <w:rsid w:val="00D8695A"/>
    <w:rsid w:val="00D86E59"/>
    <w:rsid w:val="00D877D6"/>
    <w:rsid w:val="00D87D2B"/>
    <w:rsid w:val="00D87D57"/>
    <w:rsid w:val="00D9040C"/>
    <w:rsid w:val="00D9131A"/>
    <w:rsid w:val="00D917D1"/>
    <w:rsid w:val="00D9236B"/>
    <w:rsid w:val="00D92831"/>
    <w:rsid w:val="00D93041"/>
    <w:rsid w:val="00D93E03"/>
    <w:rsid w:val="00D93EDD"/>
    <w:rsid w:val="00D9407C"/>
    <w:rsid w:val="00D9409B"/>
    <w:rsid w:val="00D956C8"/>
    <w:rsid w:val="00D9596D"/>
    <w:rsid w:val="00D96F6C"/>
    <w:rsid w:val="00D97288"/>
    <w:rsid w:val="00D9728D"/>
    <w:rsid w:val="00D975D2"/>
    <w:rsid w:val="00D97A12"/>
    <w:rsid w:val="00D97F2F"/>
    <w:rsid w:val="00D97F59"/>
    <w:rsid w:val="00DA0B74"/>
    <w:rsid w:val="00DA1683"/>
    <w:rsid w:val="00DA343D"/>
    <w:rsid w:val="00DA4CD9"/>
    <w:rsid w:val="00DA4F38"/>
    <w:rsid w:val="00DA5444"/>
    <w:rsid w:val="00DA5BA5"/>
    <w:rsid w:val="00DA70D8"/>
    <w:rsid w:val="00DB0638"/>
    <w:rsid w:val="00DB2BE4"/>
    <w:rsid w:val="00DB32E2"/>
    <w:rsid w:val="00DB4667"/>
    <w:rsid w:val="00DB4DB1"/>
    <w:rsid w:val="00DB7F30"/>
    <w:rsid w:val="00DC018F"/>
    <w:rsid w:val="00DC05C6"/>
    <w:rsid w:val="00DC0B90"/>
    <w:rsid w:val="00DC1426"/>
    <w:rsid w:val="00DC258D"/>
    <w:rsid w:val="00DC280A"/>
    <w:rsid w:val="00DC2C76"/>
    <w:rsid w:val="00DC3B9F"/>
    <w:rsid w:val="00DC3CEC"/>
    <w:rsid w:val="00DC53FB"/>
    <w:rsid w:val="00DC65DD"/>
    <w:rsid w:val="00DC66FD"/>
    <w:rsid w:val="00DC6D50"/>
    <w:rsid w:val="00DC7A8A"/>
    <w:rsid w:val="00DC7B80"/>
    <w:rsid w:val="00DC7E0C"/>
    <w:rsid w:val="00DD02CC"/>
    <w:rsid w:val="00DD03F8"/>
    <w:rsid w:val="00DD1D46"/>
    <w:rsid w:val="00DD1D6D"/>
    <w:rsid w:val="00DD20F4"/>
    <w:rsid w:val="00DD2361"/>
    <w:rsid w:val="00DD30B1"/>
    <w:rsid w:val="00DD3A2E"/>
    <w:rsid w:val="00DD3DBD"/>
    <w:rsid w:val="00DD46F2"/>
    <w:rsid w:val="00DD4A1B"/>
    <w:rsid w:val="00DD4A71"/>
    <w:rsid w:val="00DD4A8F"/>
    <w:rsid w:val="00DD5692"/>
    <w:rsid w:val="00DD56CA"/>
    <w:rsid w:val="00DD5E54"/>
    <w:rsid w:val="00DD5EC8"/>
    <w:rsid w:val="00DD5EE2"/>
    <w:rsid w:val="00DD6659"/>
    <w:rsid w:val="00DD71B1"/>
    <w:rsid w:val="00DE1321"/>
    <w:rsid w:val="00DE177B"/>
    <w:rsid w:val="00DE1C8B"/>
    <w:rsid w:val="00DE2798"/>
    <w:rsid w:val="00DE27CD"/>
    <w:rsid w:val="00DE3235"/>
    <w:rsid w:val="00DE35E7"/>
    <w:rsid w:val="00DE3FBE"/>
    <w:rsid w:val="00DE3FEE"/>
    <w:rsid w:val="00DE4B7A"/>
    <w:rsid w:val="00DE553D"/>
    <w:rsid w:val="00DE679E"/>
    <w:rsid w:val="00DE695B"/>
    <w:rsid w:val="00DE75CE"/>
    <w:rsid w:val="00DE767D"/>
    <w:rsid w:val="00DF02D4"/>
    <w:rsid w:val="00DF1CA5"/>
    <w:rsid w:val="00DF24E2"/>
    <w:rsid w:val="00DF25C0"/>
    <w:rsid w:val="00DF263C"/>
    <w:rsid w:val="00DF2AB8"/>
    <w:rsid w:val="00DF375D"/>
    <w:rsid w:val="00DF4384"/>
    <w:rsid w:val="00DF76C3"/>
    <w:rsid w:val="00DF7DC1"/>
    <w:rsid w:val="00E001AD"/>
    <w:rsid w:val="00E01924"/>
    <w:rsid w:val="00E020A2"/>
    <w:rsid w:val="00E021D6"/>
    <w:rsid w:val="00E03838"/>
    <w:rsid w:val="00E04045"/>
    <w:rsid w:val="00E04379"/>
    <w:rsid w:val="00E05422"/>
    <w:rsid w:val="00E05D0F"/>
    <w:rsid w:val="00E06BE8"/>
    <w:rsid w:val="00E074E5"/>
    <w:rsid w:val="00E07BFB"/>
    <w:rsid w:val="00E07F5F"/>
    <w:rsid w:val="00E10C6E"/>
    <w:rsid w:val="00E119B2"/>
    <w:rsid w:val="00E11C2B"/>
    <w:rsid w:val="00E12F01"/>
    <w:rsid w:val="00E1309A"/>
    <w:rsid w:val="00E13F92"/>
    <w:rsid w:val="00E14045"/>
    <w:rsid w:val="00E1453E"/>
    <w:rsid w:val="00E148CF"/>
    <w:rsid w:val="00E154A0"/>
    <w:rsid w:val="00E169EC"/>
    <w:rsid w:val="00E17275"/>
    <w:rsid w:val="00E17A33"/>
    <w:rsid w:val="00E2094D"/>
    <w:rsid w:val="00E20CE6"/>
    <w:rsid w:val="00E21877"/>
    <w:rsid w:val="00E2192B"/>
    <w:rsid w:val="00E21AAB"/>
    <w:rsid w:val="00E21C6F"/>
    <w:rsid w:val="00E2281A"/>
    <w:rsid w:val="00E22B74"/>
    <w:rsid w:val="00E2454C"/>
    <w:rsid w:val="00E24E68"/>
    <w:rsid w:val="00E253C4"/>
    <w:rsid w:val="00E254A6"/>
    <w:rsid w:val="00E25D49"/>
    <w:rsid w:val="00E25F07"/>
    <w:rsid w:val="00E26506"/>
    <w:rsid w:val="00E26A42"/>
    <w:rsid w:val="00E30206"/>
    <w:rsid w:val="00E3026F"/>
    <w:rsid w:val="00E3133A"/>
    <w:rsid w:val="00E31767"/>
    <w:rsid w:val="00E31A89"/>
    <w:rsid w:val="00E32A69"/>
    <w:rsid w:val="00E333CE"/>
    <w:rsid w:val="00E335E5"/>
    <w:rsid w:val="00E33F0D"/>
    <w:rsid w:val="00E34F4A"/>
    <w:rsid w:val="00E35346"/>
    <w:rsid w:val="00E35BA1"/>
    <w:rsid w:val="00E35CE3"/>
    <w:rsid w:val="00E378FA"/>
    <w:rsid w:val="00E40358"/>
    <w:rsid w:val="00E40DA4"/>
    <w:rsid w:val="00E410B0"/>
    <w:rsid w:val="00E41CC6"/>
    <w:rsid w:val="00E424BF"/>
    <w:rsid w:val="00E42DC1"/>
    <w:rsid w:val="00E42F44"/>
    <w:rsid w:val="00E43B6E"/>
    <w:rsid w:val="00E444BD"/>
    <w:rsid w:val="00E446BC"/>
    <w:rsid w:val="00E44B86"/>
    <w:rsid w:val="00E44E00"/>
    <w:rsid w:val="00E46275"/>
    <w:rsid w:val="00E46AD7"/>
    <w:rsid w:val="00E46DCF"/>
    <w:rsid w:val="00E46E94"/>
    <w:rsid w:val="00E50373"/>
    <w:rsid w:val="00E50BB3"/>
    <w:rsid w:val="00E50DA9"/>
    <w:rsid w:val="00E5173F"/>
    <w:rsid w:val="00E52E3B"/>
    <w:rsid w:val="00E53903"/>
    <w:rsid w:val="00E5413A"/>
    <w:rsid w:val="00E54A27"/>
    <w:rsid w:val="00E56757"/>
    <w:rsid w:val="00E57983"/>
    <w:rsid w:val="00E57A26"/>
    <w:rsid w:val="00E57C61"/>
    <w:rsid w:val="00E57FA5"/>
    <w:rsid w:val="00E601EA"/>
    <w:rsid w:val="00E60203"/>
    <w:rsid w:val="00E608AA"/>
    <w:rsid w:val="00E611D6"/>
    <w:rsid w:val="00E61587"/>
    <w:rsid w:val="00E62052"/>
    <w:rsid w:val="00E62B20"/>
    <w:rsid w:val="00E62BAC"/>
    <w:rsid w:val="00E6309D"/>
    <w:rsid w:val="00E63A45"/>
    <w:rsid w:val="00E63FFE"/>
    <w:rsid w:val="00E64B2E"/>
    <w:rsid w:val="00E65161"/>
    <w:rsid w:val="00E65354"/>
    <w:rsid w:val="00E65C83"/>
    <w:rsid w:val="00E6678B"/>
    <w:rsid w:val="00E66AEE"/>
    <w:rsid w:val="00E66F2B"/>
    <w:rsid w:val="00E67355"/>
    <w:rsid w:val="00E67AF8"/>
    <w:rsid w:val="00E71898"/>
    <w:rsid w:val="00E71C26"/>
    <w:rsid w:val="00E7259E"/>
    <w:rsid w:val="00E7311C"/>
    <w:rsid w:val="00E731BD"/>
    <w:rsid w:val="00E7345C"/>
    <w:rsid w:val="00E740DA"/>
    <w:rsid w:val="00E7437A"/>
    <w:rsid w:val="00E74F22"/>
    <w:rsid w:val="00E752DA"/>
    <w:rsid w:val="00E7566A"/>
    <w:rsid w:val="00E75EDF"/>
    <w:rsid w:val="00E761F7"/>
    <w:rsid w:val="00E76CC0"/>
    <w:rsid w:val="00E77223"/>
    <w:rsid w:val="00E77317"/>
    <w:rsid w:val="00E77461"/>
    <w:rsid w:val="00E77A1C"/>
    <w:rsid w:val="00E80458"/>
    <w:rsid w:val="00E80E3C"/>
    <w:rsid w:val="00E812D3"/>
    <w:rsid w:val="00E817D0"/>
    <w:rsid w:val="00E82177"/>
    <w:rsid w:val="00E82622"/>
    <w:rsid w:val="00E828B9"/>
    <w:rsid w:val="00E83360"/>
    <w:rsid w:val="00E84797"/>
    <w:rsid w:val="00E84CBE"/>
    <w:rsid w:val="00E84F4F"/>
    <w:rsid w:val="00E86058"/>
    <w:rsid w:val="00E8762A"/>
    <w:rsid w:val="00E877FA"/>
    <w:rsid w:val="00E87A12"/>
    <w:rsid w:val="00E87EB2"/>
    <w:rsid w:val="00E87EBB"/>
    <w:rsid w:val="00E90069"/>
    <w:rsid w:val="00E90402"/>
    <w:rsid w:val="00E907C8"/>
    <w:rsid w:val="00E91130"/>
    <w:rsid w:val="00E91988"/>
    <w:rsid w:val="00E920D0"/>
    <w:rsid w:val="00E92F52"/>
    <w:rsid w:val="00E93B52"/>
    <w:rsid w:val="00E94187"/>
    <w:rsid w:val="00E94631"/>
    <w:rsid w:val="00E949E6"/>
    <w:rsid w:val="00E956E6"/>
    <w:rsid w:val="00E966A5"/>
    <w:rsid w:val="00E97690"/>
    <w:rsid w:val="00EA09A3"/>
    <w:rsid w:val="00EA0A7F"/>
    <w:rsid w:val="00EA0ECB"/>
    <w:rsid w:val="00EA19CC"/>
    <w:rsid w:val="00EA2EBF"/>
    <w:rsid w:val="00EA3A6C"/>
    <w:rsid w:val="00EA3FB7"/>
    <w:rsid w:val="00EA3FC1"/>
    <w:rsid w:val="00EA45EC"/>
    <w:rsid w:val="00EA5ECA"/>
    <w:rsid w:val="00EA69ED"/>
    <w:rsid w:val="00EA743D"/>
    <w:rsid w:val="00EB0101"/>
    <w:rsid w:val="00EB0C02"/>
    <w:rsid w:val="00EB10C9"/>
    <w:rsid w:val="00EB1354"/>
    <w:rsid w:val="00EB15BC"/>
    <w:rsid w:val="00EB2787"/>
    <w:rsid w:val="00EB3DD1"/>
    <w:rsid w:val="00EB412E"/>
    <w:rsid w:val="00EB457F"/>
    <w:rsid w:val="00EB4886"/>
    <w:rsid w:val="00EB5DBA"/>
    <w:rsid w:val="00EB6243"/>
    <w:rsid w:val="00EB6D90"/>
    <w:rsid w:val="00EB743B"/>
    <w:rsid w:val="00EB7528"/>
    <w:rsid w:val="00EB76E1"/>
    <w:rsid w:val="00EC0AD9"/>
    <w:rsid w:val="00EC1E12"/>
    <w:rsid w:val="00EC264A"/>
    <w:rsid w:val="00EC2B50"/>
    <w:rsid w:val="00EC2E4E"/>
    <w:rsid w:val="00EC2FFB"/>
    <w:rsid w:val="00EC451C"/>
    <w:rsid w:val="00EC4CA8"/>
    <w:rsid w:val="00EC4F96"/>
    <w:rsid w:val="00EC5DFB"/>
    <w:rsid w:val="00EC6104"/>
    <w:rsid w:val="00EC701F"/>
    <w:rsid w:val="00ED1B67"/>
    <w:rsid w:val="00ED1FE0"/>
    <w:rsid w:val="00ED2E95"/>
    <w:rsid w:val="00ED2EB2"/>
    <w:rsid w:val="00ED3877"/>
    <w:rsid w:val="00ED3B4D"/>
    <w:rsid w:val="00ED3BF3"/>
    <w:rsid w:val="00ED5405"/>
    <w:rsid w:val="00ED5937"/>
    <w:rsid w:val="00ED5BCA"/>
    <w:rsid w:val="00ED624D"/>
    <w:rsid w:val="00ED63F7"/>
    <w:rsid w:val="00ED6A24"/>
    <w:rsid w:val="00ED709F"/>
    <w:rsid w:val="00EE06BD"/>
    <w:rsid w:val="00EE076F"/>
    <w:rsid w:val="00EE0DF1"/>
    <w:rsid w:val="00EE15EC"/>
    <w:rsid w:val="00EE17BF"/>
    <w:rsid w:val="00EE17FD"/>
    <w:rsid w:val="00EE193F"/>
    <w:rsid w:val="00EE1AC0"/>
    <w:rsid w:val="00EE1EAF"/>
    <w:rsid w:val="00EE2296"/>
    <w:rsid w:val="00EE2A84"/>
    <w:rsid w:val="00EE2F7D"/>
    <w:rsid w:val="00EE347B"/>
    <w:rsid w:val="00EE385B"/>
    <w:rsid w:val="00EE3B92"/>
    <w:rsid w:val="00EE4293"/>
    <w:rsid w:val="00EE455C"/>
    <w:rsid w:val="00EE5687"/>
    <w:rsid w:val="00EE598A"/>
    <w:rsid w:val="00EE66AA"/>
    <w:rsid w:val="00EE680F"/>
    <w:rsid w:val="00EE6B0D"/>
    <w:rsid w:val="00EE7DC1"/>
    <w:rsid w:val="00EF0057"/>
    <w:rsid w:val="00EF05F9"/>
    <w:rsid w:val="00EF0E24"/>
    <w:rsid w:val="00EF12A8"/>
    <w:rsid w:val="00EF1996"/>
    <w:rsid w:val="00EF1BD2"/>
    <w:rsid w:val="00EF1C30"/>
    <w:rsid w:val="00EF233B"/>
    <w:rsid w:val="00EF4156"/>
    <w:rsid w:val="00EF56F9"/>
    <w:rsid w:val="00EF5AD6"/>
    <w:rsid w:val="00EF6066"/>
    <w:rsid w:val="00EF6F89"/>
    <w:rsid w:val="00EF7540"/>
    <w:rsid w:val="00EF764D"/>
    <w:rsid w:val="00EF7BF1"/>
    <w:rsid w:val="00F0002D"/>
    <w:rsid w:val="00F0135E"/>
    <w:rsid w:val="00F01668"/>
    <w:rsid w:val="00F023F1"/>
    <w:rsid w:val="00F02579"/>
    <w:rsid w:val="00F02CEE"/>
    <w:rsid w:val="00F03A83"/>
    <w:rsid w:val="00F03B77"/>
    <w:rsid w:val="00F03E08"/>
    <w:rsid w:val="00F041B1"/>
    <w:rsid w:val="00F050BC"/>
    <w:rsid w:val="00F05732"/>
    <w:rsid w:val="00F057FD"/>
    <w:rsid w:val="00F06341"/>
    <w:rsid w:val="00F069EB"/>
    <w:rsid w:val="00F06AF7"/>
    <w:rsid w:val="00F076BD"/>
    <w:rsid w:val="00F0779F"/>
    <w:rsid w:val="00F079D0"/>
    <w:rsid w:val="00F100DC"/>
    <w:rsid w:val="00F102E1"/>
    <w:rsid w:val="00F105D0"/>
    <w:rsid w:val="00F10B91"/>
    <w:rsid w:val="00F113E8"/>
    <w:rsid w:val="00F1153D"/>
    <w:rsid w:val="00F1258C"/>
    <w:rsid w:val="00F12910"/>
    <w:rsid w:val="00F12D3B"/>
    <w:rsid w:val="00F139B5"/>
    <w:rsid w:val="00F13C5B"/>
    <w:rsid w:val="00F13CD1"/>
    <w:rsid w:val="00F147BB"/>
    <w:rsid w:val="00F152E8"/>
    <w:rsid w:val="00F1563B"/>
    <w:rsid w:val="00F16F1A"/>
    <w:rsid w:val="00F175E8"/>
    <w:rsid w:val="00F17BF4"/>
    <w:rsid w:val="00F20279"/>
    <w:rsid w:val="00F20EB1"/>
    <w:rsid w:val="00F2110A"/>
    <w:rsid w:val="00F22AC1"/>
    <w:rsid w:val="00F239E9"/>
    <w:rsid w:val="00F23A4E"/>
    <w:rsid w:val="00F23E0F"/>
    <w:rsid w:val="00F23E90"/>
    <w:rsid w:val="00F241DF"/>
    <w:rsid w:val="00F24452"/>
    <w:rsid w:val="00F24877"/>
    <w:rsid w:val="00F24B73"/>
    <w:rsid w:val="00F24E66"/>
    <w:rsid w:val="00F25517"/>
    <w:rsid w:val="00F259A9"/>
    <w:rsid w:val="00F25D5E"/>
    <w:rsid w:val="00F25EDC"/>
    <w:rsid w:val="00F26384"/>
    <w:rsid w:val="00F266CC"/>
    <w:rsid w:val="00F31B74"/>
    <w:rsid w:val="00F3259F"/>
    <w:rsid w:val="00F33E4A"/>
    <w:rsid w:val="00F343D1"/>
    <w:rsid w:val="00F34DF3"/>
    <w:rsid w:val="00F352C2"/>
    <w:rsid w:val="00F359E5"/>
    <w:rsid w:val="00F35F3F"/>
    <w:rsid w:val="00F36231"/>
    <w:rsid w:val="00F36E57"/>
    <w:rsid w:val="00F40000"/>
    <w:rsid w:val="00F402B9"/>
    <w:rsid w:val="00F406AC"/>
    <w:rsid w:val="00F40B42"/>
    <w:rsid w:val="00F417D7"/>
    <w:rsid w:val="00F41DFB"/>
    <w:rsid w:val="00F428E8"/>
    <w:rsid w:val="00F42A5C"/>
    <w:rsid w:val="00F42DCF"/>
    <w:rsid w:val="00F42EE5"/>
    <w:rsid w:val="00F434E7"/>
    <w:rsid w:val="00F43BB3"/>
    <w:rsid w:val="00F44974"/>
    <w:rsid w:val="00F45631"/>
    <w:rsid w:val="00F456B4"/>
    <w:rsid w:val="00F46EF8"/>
    <w:rsid w:val="00F476E1"/>
    <w:rsid w:val="00F4776B"/>
    <w:rsid w:val="00F478A7"/>
    <w:rsid w:val="00F47B53"/>
    <w:rsid w:val="00F502EB"/>
    <w:rsid w:val="00F519D0"/>
    <w:rsid w:val="00F51A01"/>
    <w:rsid w:val="00F51A86"/>
    <w:rsid w:val="00F52087"/>
    <w:rsid w:val="00F52B42"/>
    <w:rsid w:val="00F5301F"/>
    <w:rsid w:val="00F530C0"/>
    <w:rsid w:val="00F54408"/>
    <w:rsid w:val="00F551CA"/>
    <w:rsid w:val="00F5599F"/>
    <w:rsid w:val="00F55BA2"/>
    <w:rsid w:val="00F55BA9"/>
    <w:rsid w:val="00F56451"/>
    <w:rsid w:val="00F569A8"/>
    <w:rsid w:val="00F56A19"/>
    <w:rsid w:val="00F56E14"/>
    <w:rsid w:val="00F56FE3"/>
    <w:rsid w:val="00F6018F"/>
    <w:rsid w:val="00F6092D"/>
    <w:rsid w:val="00F60E21"/>
    <w:rsid w:val="00F60F5B"/>
    <w:rsid w:val="00F614CF"/>
    <w:rsid w:val="00F62AC6"/>
    <w:rsid w:val="00F62D7B"/>
    <w:rsid w:val="00F639D0"/>
    <w:rsid w:val="00F6465A"/>
    <w:rsid w:val="00F64BB3"/>
    <w:rsid w:val="00F65185"/>
    <w:rsid w:val="00F66C90"/>
    <w:rsid w:val="00F7012A"/>
    <w:rsid w:val="00F70A92"/>
    <w:rsid w:val="00F70D4E"/>
    <w:rsid w:val="00F711FC"/>
    <w:rsid w:val="00F71FFF"/>
    <w:rsid w:val="00F728BD"/>
    <w:rsid w:val="00F72999"/>
    <w:rsid w:val="00F73328"/>
    <w:rsid w:val="00F7394E"/>
    <w:rsid w:val="00F73DA3"/>
    <w:rsid w:val="00F73ED2"/>
    <w:rsid w:val="00F73FAC"/>
    <w:rsid w:val="00F746B6"/>
    <w:rsid w:val="00F75191"/>
    <w:rsid w:val="00F7538F"/>
    <w:rsid w:val="00F7566D"/>
    <w:rsid w:val="00F762AC"/>
    <w:rsid w:val="00F76660"/>
    <w:rsid w:val="00F767D0"/>
    <w:rsid w:val="00F76920"/>
    <w:rsid w:val="00F771FF"/>
    <w:rsid w:val="00F7750F"/>
    <w:rsid w:val="00F77B58"/>
    <w:rsid w:val="00F77DE3"/>
    <w:rsid w:val="00F80053"/>
    <w:rsid w:val="00F80897"/>
    <w:rsid w:val="00F80EAE"/>
    <w:rsid w:val="00F80EE2"/>
    <w:rsid w:val="00F81653"/>
    <w:rsid w:val="00F81887"/>
    <w:rsid w:val="00F81FF1"/>
    <w:rsid w:val="00F82812"/>
    <w:rsid w:val="00F831F1"/>
    <w:rsid w:val="00F8325D"/>
    <w:rsid w:val="00F83881"/>
    <w:rsid w:val="00F8427F"/>
    <w:rsid w:val="00F84F46"/>
    <w:rsid w:val="00F85074"/>
    <w:rsid w:val="00F85417"/>
    <w:rsid w:val="00F85BBD"/>
    <w:rsid w:val="00F85DB2"/>
    <w:rsid w:val="00F87268"/>
    <w:rsid w:val="00F87B7F"/>
    <w:rsid w:val="00F900E3"/>
    <w:rsid w:val="00F901A2"/>
    <w:rsid w:val="00F90660"/>
    <w:rsid w:val="00F90F16"/>
    <w:rsid w:val="00F9113A"/>
    <w:rsid w:val="00F9135F"/>
    <w:rsid w:val="00F9172D"/>
    <w:rsid w:val="00F9285E"/>
    <w:rsid w:val="00F92B3D"/>
    <w:rsid w:val="00F9302E"/>
    <w:rsid w:val="00F93031"/>
    <w:rsid w:val="00F93303"/>
    <w:rsid w:val="00F933A7"/>
    <w:rsid w:val="00F93FF4"/>
    <w:rsid w:val="00F9517E"/>
    <w:rsid w:val="00F9618C"/>
    <w:rsid w:val="00F97285"/>
    <w:rsid w:val="00F9752F"/>
    <w:rsid w:val="00FA078C"/>
    <w:rsid w:val="00FA09B9"/>
    <w:rsid w:val="00FA0CBB"/>
    <w:rsid w:val="00FA2418"/>
    <w:rsid w:val="00FA2A64"/>
    <w:rsid w:val="00FA3AE2"/>
    <w:rsid w:val="00FA50F9"/>
    <w:rsid w:val="00FA5731"/>
    <w:rsid w:val="00FA68BD"/>
    <w:rsid w:val="00FA7CC0"/>
    <w:rsid w:val="00FB1F86"/>
    <w:rsid w:val="00FB2179"/>
    <w:rsid w:val="00FB2CE1"/>
    <w:rsid w:val="00FB398A"/>
    <w:rsid w:val="00FB3EE2"/>
    <w:rsid w:val="00FB4096"/>
    <w:rsid w:val="00FB46AF"/>
    <w:rsid w:val="00FB4B3B"/>
    <w:rsid w:val="00FB5C33"/>
    <w:rsid w:val="00FB5E86"/>
    <w:rsid w:val="00FB64F9"/>
    <w:rsid w:val="00FB6735"/>
    <w:rsid w:val="00FB6857"/>
    <w:rsid w:val="00FB770C"/>
    <w:rsid w:val="00FB7B42"/>
    <w:rsid w:val="00FC034C"/>
    <w:rsid w:val="00FC04AD"/>
    <w:rsid w:val="00FC074A"/>
    <w:rsid w:val="00FC082A"/>
    <w:rsid w:val="00FC0ED1"/>
    <w:rsid w:val="00FC10A0"/>
    <w:rsid w:val="00FC14E3"/>
    <w:rsid w:val="00FC229D"/>
    <w:rsid w:val="00FC2C58"/>
    <w:rsid w:val="00FC31A4"/>
    <w:rsid w:val="00FC3696"/>
    <w:rsid w:val="00FC3F35"/>
    <w:rsid w:val="00FC4174"/>
    <w:rsid w:val="00FC55D1"/>
    <w:rsid w:val="00FC5726"/>
    <w:rsid w:val="00FC5775"/>
    <w:rsid w:val="00FC60F4"/>
    <w:rsid w:val="00FC665F"/>
    <w:rsid w:val="00FC7B38"/>
    <w:rsid w:val="00FD0B1A"/>
    <w:rsid w:val="00FD0E54"/>
    <w:rsid w:val="00FD2540"/>
    <w:rsid w:val="00FD444C"/>
    <w:rsid w:val="00FD4A80"/>
    <w:rsid w:val="00FD58FB"/>
    <w:rsid w:val="00FD6282"/>
    <w:rsid w:val="00FD62F2"/>
    <w:rsid w:val="00FD7601"/>
    <w:rsid w:val="00FD7FF6"/>
    <w:rsid w:val="00FE0851"/>
    <w:rsid w:val="00FE0A28"/>
    <w:rsid w:val="00FE1264"/>
    <w:rsid w:val="00FE1341"/>
    <w:rsid w:val="00FE14DD"/>
    <w:rsid w:val="00FE1771"/>
    <w:rsid w:val="00FE1B04"/>
    <w:rsid w:val="00FE1D6D"/>
    <w:rsid w:val="00FE2249"/>
    <w:rsid w:val="00FE22FE"/>
    <w:rsid w:val="00FE2A78"/>
    <w:rsid w:val="00FE2EDC"/>
    <w:rsid w:val="00FE3A1D"/>
    <w:rsid w:val="00FE3B71"/>
    <w:rsid w:val="00FE3C75"/>
    <w:rsid w:val="00FE3C7A"/>
    <w:rsid w:val="00FE40C2"/>
    <w:rsid w:val="00FE4190"/>
    <w:rsid w:val="00FE4561"/>
    <w:rsid w:val="00FE65C9"/>
    <w:rsid w:val="00FE6CE6"/>
    <w:rsid w:val="00FE73A5"/>
    <w:rsid w:val="00FE75C9"/>
    <w:rsid w:val="00FE77D4"/>
    <w:rsid w:val="00FF09EE"/>
    <w:rsid w:val="00FF248A"/>
    <w:rsid w:val="00FF2FF8"/>
    <w:rsid w:val="00FF4984"/>
    <w:rsid w:val="00FF4DA5"/>
    <w:rsid w:val="00FF5765"/>
    <w:rsid w:val="00FF5D7B"/>
    <w:rsid w:val="00FF5F55"/>
    <w:rsid w:val="00FF74D0"/>
    <w:rsid w:val="00FF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FC7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E8D"/>
  </w:style>
  <w:style w:type="paragraph" w:styleId="Heading1">
    <w:name w:val="heading 1"/>
    <w:basedOn w:val="Normal"/>
    <w:next w:val="BodyText"/>
    <w:link w:val="Heading1Char"/>
    <w:qFormat/>
    <w:rsid w:val="00C823F5"/>
    <w:pPr>
      <w:keepNext/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kern w:val="32"/>
      <w:sz w:val="24"/>
      <w:szCs w:val="24"/>
      <w:lang w:eastAsia="en-US"/>
    </w:rPr>
  </w:style>
  <w:style w:type="paragraph" w:styleId="Heading2">
    <w:name w:val="heading 2"/>
    <w:aliases w:val="hl Heading 2"/>
    <w:basedOn w:val="Normal"/>
    <w:next w:val="BodyText"/>
    <w:link w:val="Heading2Char"/>
    <w:qFormat/>
    <w:rsid w:val="00953F6E"/>
    <w:pPr>
      <w:keepNext/>
      <w:numPr>
        <w:ilvl w:val="1"/>
        <w:numId w:val="4"/>
      </w:numPr>
      <w:spacing w:after="240" w:line="360" w:lineRule="auto"/>
      <w:outlineLvl w:val="1"/>
    </w:pPr>
    <w:rPr>
      <w:rFonts w:ascii="Times New Roman" w:eastAsia="Times New Roman" w:hAnsi="Times New Roman" w:cs="Times New Roman"/>
      <w:b/>
      <w:sz w:val="24"/>
      <w:szCs w:val="28"/>
      <w:lang w:eastAsia="en-US"/>
    </w:rPr>
  </w:style>
  <w:style w:type="paragraph" w:styleId="Heading3">
    <w:name w:val="heading 3"/>
    <w:aliases w:val="hl Heading 3"/>
    <w:basedOn w:val="Normal"/>
    <w:next w:val="BodyText"/>
    <w:link w:val="Heading3Char"/>
    <w:qFormat/>
    <w:rsid w:val="00953F6E"/>
    <w:pPr>
      <w:keepNext/>
      <w:numPr>
        <w:ilvl w:val="2"/>
        <w:numId w:val="4"/>
      </w:numPr>
      <w:spacing w:before="240" w:after="240" w:line="480" w:lineRule="auto"/>
      <w:outlineLvl w:val="2"/>
    </w:pPr>
    <w:rPr>
      <w:rFonts w:ascii="Times New Roman" w:eastAsia="Times New Roman" w:hAnsi="Times New Roman" w:cs="Times New Roman"/>
      <w:i/>
      <w:sz w:val="24"/>
      <w:szCs w:val="26"/>
      <w:lang w:eastAsia="en-US"/>
    </w:rPr>
  </w:style>
  <w:style w:type="paragraph" w:styleId="Heading4">
    <w:name w:val="heading 4"/>
    <w:aliases w:val="hl Heading 4"/>
    <w:basedOn w:val="Normal"/>
    <w:next w:val="Normal"/>
    <w:link w:val="Heading4Char"/>
    <w:qFormat/>
    <w:rsid w:val="00A804AD"/>
    <w:pPr>
      <w:keepNext/>
      <w:spacing w:before="240" w:after="60" w:line="240" w:lineRule="auto"/>
      <w:ind w:left="360" w:firstLine="360"/>
      <w:outlineLvl w:val="3"/>
    </w:pPr>
    <w:rPr>
      <w:rFonts w:ascii="Times New Roman" w:eastAsia="Times New Roman" w:hAnsi="Times New Roman" w:cs="Times New Roman"/>
      <w:b/>
      <w:i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03632A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i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03632A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03632A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03632A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4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03632A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23F5"/>
    <w:rPr>
      <w:rFonts w:ascii="Times New Roman" w:eastAsia="Times New Roman" w:hAnsi="Times New Roman" w:cs="Times New Roman"/>
      <w:kern w:val="32"/>
      <w:sz w:val="24"/>
      <w:szCs w:val="24"/>
      <w:lang w:eastAsia="en-US"/>
    </w:rPr>
  </w:style>
  <w:style w:type="character" w:customStyle="1" w:styleId="Heading2Char">
    <w:name w:val="Heading 2 Char"/>
    <w:aliases w:val="hl Heading 2 Char"/>
    <w:basedOn w:val="DefaultParagraphFont"/>
    <w:link w:val="Heading2"/>
    <w:rsid w:val="00953F6E"/>
    <w:rPr>
      <w:rFonts w:ascii="Times New Roman" w:eastAsia="Times New Roman" w:hAnsi="Times New Roman" w:cs="Times New Roman"/>
      <w:b/>
      <w:sz w:val="24"/>
      <w:szCs w:val="28"/>
      <w:lang w:eastAsia="en-US"/>
    </w:rPr>
  </w:style>
  <w:style w:type="character" w:customStyle="1" w:styleId="Heading3Char">
    <w:name w:val="Heading 3 Char"/>
    <w:aliases w:val="hl Heading 3 Char"/>
    <w:basedOn w:val="DefaultParagraphFont"/>
    <w:link w:val="Heading3"/>
    <w:rsid w:val="00953F6E"/>
    <w:rPr>
      <w:rFonts w:ascii="Times New Roman" w:eastAsia="Times New Roman" w:hAnsi="Times New Roman" w:cs="Times New Roman"/>
      <w:i/>
      <w:sz w:val="24"/>
      <w:szCs w:val="26"/>
      <w:lang w:eastAsia="en-US"/>
    </w:rPr>
  </w:style>
  <w:style w:type="character" w:customStyle="1" w:styleId="Heading4Char">
    <w:name w:val="Heading 4 Char"/>
    <w:aliases w:val="hl Heading 4 Char"/>
    <w:basedOn w:val="DefaultParagraphFont"/>
    <w:link w:val="Heading4"/>
    <w:rsid w:val="00A804AD"/>
    <w:rPr>
      <w:rFonts w:ascii="Times New Roman" w:eastAsia="Times New Roman" w:hAnsi="Times New Roman" w:cs="Times New Roman"/>
      <w:b/>
      <w:i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3632A"/>
    <w:rPr>
      <w:rFonts w:ascii="Times New Roman" w:eastAsia="Times New Roman" w:hAnsi="Times New Roman" w:cs="Times New Roman"/>
      <w:b/>
      <w:i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03632A"/>
    <w:rPr>
      <w:rFonts w:ascii="Times New Roman" w:eastAsia="Times New Roman" w:hAnsi="Times New Roman" w:cs="Times New Roman"/>
      <w:b/>
      <w:lang w:eastAsia="en-US"/>
    </w:rPr>
  </w:style>
  <w:style w:type="character" w:customStyle="1" w:styleId="Heading7Char">
    <w:name w:val="Heading 7 Char"/>
    <w:basedOn w:val="DefaultParagraphFont"/>
    <w:link w:val="Heading7"/>
    <w:rsid w:val="0003632A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03632A"/>
    <w:rPr>
      <w:rFonts w:ascii="Times New Roman" w:eastAsia="Times New Roman" w:hAnsi="Times New Roman" w:cs="Times New Roman"/>
      <w:i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03632A"/>
    <w:rPr>
      <w:rFonts w:ascii="Arial" w:eastAsia="Times New Roman" w:hAnsi="Arial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363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32A"/>
  </w:style>
  <w:style w:type="paragraph" w:styleId="Footer">
    <w:name w:val="footer"/>
    <w:basedOn w:val="Normal"/>
    <w:link w:val="FooterChar"/>
    <w:uiPriority w:val="99"/>
    <w:unhideWhenUsed/>
    <w:rsid w:val="000363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32A"/>
  </w:style>
  <w:style w:type="paragraph" w:styleId="BalloonText">
    <w:name w:val="Balloon Text"/>
    <w:basedOn w:val="Normal"/>
    <w:link w:val="BalloonTextChar"/>
    <w:uiPriority w:val="99"/>
    <w:semiHidden/>
    <w:unhideWhenUsed/>
    <w:rsid w:val="00036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link w:val="NormalWebChar"/>
    <w:uiPriority w:val="99"/>
    <w:unhideWhenUsed/>
    <w:rsid w:val="00036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3632A"/>
  </w:style>
  <w:style w:type="paragraph" w:styleId="ListParagraph">
    <w:name w:val="List Paragraph"/>
    <w:basedOn w:val="Normal"/>
    <w:uiPriority w:val="34"/>
    <w:qFormat/>
    <w:rsid w:val="0003632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63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3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3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3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32A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qFormat/>
    <w:rsid w:val="0048182D"/>
    <w:pPr>
      <w:spacing w:before="240" w:after="360" w:line="480" w:lineRule="auto"/>
      <w:ind w:firstLine="720"/>
    </w:pPr>
    <w:rPr>
      <w:rFonts w:ascii="Times New Roman" w:hAnsi="Times New Roman" w:cs="Times New Roman"/>
      <w:sz w:val="24"/>
    </w:rPr>
  </w:style>
  <w:style w:type="character" w:customStyle="1" w:styleId="BodyTextChar">
    <w:name w:val="Body Text Char"/>
    <w:basedOn w:val="DefaultParagraphFont"/>
    <w:link w:val="BodyText"/>
    <w:rsid w:val="0048182D"/>
    <w:rPr>
      <w:rFonts w:ascii="Times New Roman" w:hAnsi="Times New Roman" w:cs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32A"/>
    <w:rPr>
      <w:rFonts w:ascii="Courier New" w:eastAsia="Times New Roman" w:hAnsi="Courier New" w:cs="Courier New"/>
      <w:sz w:val="20"/>
      <w:szCs w:val="20"/>
    </w:rPr>
  </w:style>
  <w:style w:type="character" w:customStyle="1" w:styleId="nw">
    <w:name w:val="nw"/>
    <w:basedOn w:val="DefaultParagraphFont"/>
    <w:rsid w:val="00502E2C"/>
  </w:style>
  <w:style w:type="paragraph" w:customStyle="1" w:styleId="FigureCaption">
    <w:name w:val="Figure Caption"/>
    <w:basedOn w:val="Heading1"/>
    <w:rsid w:val="001C08EF"/>
    <w:pPr>
      <w:spacing w:before="240" w:after="60" w:line="240" w:lineRule="auto"/>
      <w:jc w:val="both"/>
    </w:pPr>
    <w:rPr>
      <w:b/>
      <w:kern w:val="0"/>
      <w:sz w:val="20"/>
    </w:rPr>
  </w:style>
  <w:style w:type="table" w:styleId="TableGrid">
    <w:name w:val="Table Grid"/>
    <w:basedOn w:val="TableNormal"/>
    <w:uiPriority w:val="59"/>
    <w:rsid w:val="00895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1887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81887"/>
    <w:pPr>
      <w:spacing w:after="120" w:line="480" w:lineRule="auto"/>
      <w:jc w:val="center"/>
    </w:pPr>
    <w:rPr>
      <w:rFonts w:ascii="Times New Roman" w:hAnsi="Times New Roman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81887"/>
    <w:rPr>
      <w:rFonts w:ascii="Times New Roman" w:hAnsi="Times New Roman"/>
      <w:sz w:val="24"/>
    </w:rPr>
  </w:style>
  <w:style w:type="paragraph" w:customStyle="1" w:styleId="Bodytextnoindent">
    <w:name w:val="Body text no indent"/>
    <w:basedOn w:val="BodyText"/>
    <w:link w:val="BodytextnoindentChar"/>
    <w:qFormat/>
    <w:rsid w:val="009333B2"/>
    <w:pPr>
      <w:kinsoku w:val="0"/>
      <w:overflowPunct w:val="0"/>
      <w:autoSpaceDE w:val="0"/>
      <w:autoSpaceDN w:val="0"/>
      <w:ind w:firstLine="0"/>
    </w:pPr>
    <w:rPr>
      <w:rFonts w:eastAsia="+mn-ea"/>
      <w:color w:val="000000"/>
      <w:kern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81887"/>
    <w:pPr>
      <w:spacing w:line="480" w:lineRule="auto"/>
    </w:pPr>
    <w:rPr>
      <w:rFonts w:ascii="Arial" w:hAnsi="Arial"/>
      <w:bCs/>
      <w:sz w:val="20"/>
      <w:szCs w:val="18"/>
    </w:rPr>
  </w:style>
  <w:style w:type="paragraph" w:customStyle="1" w:styleId="equation">
    <w:name w:val="equation"/>
    <w:basedOn w:val="Normal"/>
    <w:next w:val="Bodytextnoindent"/>
    <w:link w:val="equationChar"/>
    <w:qFormat/>
    <w:rsid w:val="00F81887"/>
    <w:pPr>
      <w:tabs>
        <w:tab w:val="center" w:pos="4680"/>
        <w:tab w:val="right" w:pos="9360"/>
      </w:tabs>
      <w:spacing w:after="240" w:line="480" w:lineRule="auto"/>
      <w:jc w:val="center"/>
    </w:pPr>
    <w:rPr>
      <w:rFonts w:ascii="Times New Roman" w:hAnsi="Times New Roman" w:cs="Arial"/>
      <w:color w:val="000000"/>
      <w:position w:val="-32"/>
      <w:sz w:val="24"/>
      <w:szCs w:val="24"/>
    </w:rPr>
  </w:style>
  <w:style w:type="paragraph" w:styleId="Title">
    <w:name w:val="Title"/>
    <w:basedOn w:val="BodyText"/>
    <w:next w:val="BodyText"/>
    <w:link w:val="TitleChar"/>
    <w:uiPriority w:val="10"/>
    <w:qFormat/>
    <w:rsid w:val="00F81887"/>
    <w:pPr>
      <w:kinsoku w:val="0"/>
      <w:overflowPunct w:val="0"/>
      <w:autoSpaceDE w:val="0"/>
      <w:autoSpaceDN w:val="0"/>
      <w:spacing w:after="300" w:line="240" w:lineRule="auto"/>
      <w:contextualSpacing/>
      <w:jc w:val="center"/>
    </w:pPr>
    <w:rPr>
      <w:rFonts w:eastAsiaTheme="majorEastAsia"/>
      <w:b/>
      <w:color w:val="00000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887"/>
    <w:rPr>
      <w:rFonts w:ascii="Times New Roman" w:eastAsiaTheme="majorEastAsia" w:hAnsi="Times New Roman" w:cs="Times New Roman"/>
      <w:b/>
      <w:color w:val="000000"/>
      <w:spacing w:val="5"/>
      <w:kern w:val="28"/>
      <w:sz w:val="32"/>
      <w:szCs w:val="52"/>
      <w:lang w:eastAsia="en-US"/>
    </w:rPr>
  </w:style>
  <w:style w:type="character" w:customStyle="1" w:styleId="st">
    <w:name w:val="st"/>
    <w:basedOn w:val="DefaultParagraphFont"/>
    <w:rsid w:val="00F81887"/>
  </w:style>
  <w:style w:type="character" w:styleId="Emphasis">
    <w:name w:val="Emphasis"/>
    <w:basedOn w:val="DefaultParagraphFont"/>
    <w:uiPriority w:val="20"/>
    <w:qFormat/>
    <w:rsid w:val="00F81887"/>
    <w:rPr>
      <w:i/>
      <w:iCs/>
    </w:rPr>
  </w:style>
  <w:style w:type="paragraph" w:customStyle="1" w:styleId="comCaption">
    <w:name w:val="com_Caption"/>
    <w:basedOn w:val="Caption"/>
    <w:link w:val="comCaptionChar"/>
    <w:qFormat/>
    <w:rsid w:val="003720F4"/>
  </w:style>
  <w:style w:type="character" w:customStyle="1" w:styleId="BodytextnoindentChar">
    <w:name w:val="Body text no indent Char"/>
    <w:basedOn w:val="BodyTextChar"/>
    <w:link w:val="Bodytextnoindent"/>
    <w:rsid w:val="009333B2"/>
    <w:rPr>
      <w:rFonts w:ascii="Times New Roman" w:eastAsia="+mn-ea" w:hAnsi="Times New Roman" w:cs="Times New Roman"/>
      <w:color w:val="000000"/>
      <w:kern w:val="24"/>
      <w:sz w:val="24"/>
      <w:szCs w:val="24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rsid w:val="0060443D"/>
    <w:rPr>
      <w:rFonts w:ascii="Arial" w:hAnsi="Arial"/>
      <w:bCs/>
      <w:sz w:val="20"/>
      <w:szCs w:val="18"/>
    </w:rPr>
  </w:style>
  <w:style w:type="character" w:customStyle="1" w:styleId="comCaptionChar">
    <w:name w:val="com_Caption Char"/>
    <w:basedOn w:val="CaptionChar"/>
    <w:link w:val="comCaption"/>
    <w:rsid w:val="0060443D"/>
    <w:rPr>
      <w:rFonts w:ascii="Arial" w:hAnsi="Arial"/>
      <w:bCs/>
      <w:sz w:val="20"/>
      <w:szCs w:val="18"/>
    </w:rPr>
  </w:style>
  <w:style w:type="paragraph" w:customStyle="1" w:styleId="tablecontent">
    <w:name w:val="table content"/>
    <w:basedOn w:val="NormalWeb"/>
    <w:link w:val="tablecontentChar"/>
    <w:qFormat/>
    <w:rsid w:val="003A0DF2"/>
    <w:pPr>
      <w:spacing w:before="0" w:beforeAutospacing="0" w:after="0" w:afterAutospacing="0" w:line="240" w:lineRule="atLeast"/>
      <w:jc w:val="center"/>
    </w:pPr>
    <w:rPr>
      <w:rFonts w:eastAsia="SimSun"/>
      <w:bCs/>
      <w:color w:val="000000"/>
      <w:kern w:val="24"/>
      <w:sz w:val="22"/>
      <w:szCs w:val="22"/>
    </w:rPr>
  </w:style>
  <w:style w:type="character" w:customStyle="1" w:styleId="NormalWebChar">
    <w:name w:val="Normal (Web) Char"/>
    <w:basedOn w:val="DefaultParagraphFont"/>
    <w:link w:val="NormalWeb"/>
    <w:uiPriority w:val="99"/>
    <w:rsid w:val="003A0DF2"/>
    <w:rPr>
      <w:rFonts w:ascii="Times New Roman" w:eastAsia="Times New Roman" w:hAnsi="Times New Roman" w:cs="Times New Roman"/>
      <w:sz w:val="24"/>
      <w:szCs w:val="24"/>
    </w:rPr>
  </w:style>
  <w:style w:type="character" w:customStyle="1" w:styleId="tablecontentChar">
    <w:name w:val="table content Char"/>
    <w:basedOn w:val="NormalWebChar"/>
    <w:link w:val="tablecontent"/>
    <w:rsid w:val="003A0DF2"/>
    <w:rPr>
      <w:rFonts w:ascii="Times New Roman" w:eastAsia="SimSun" w:hAnsi="Times New Roman" w:cs="Times New Roman"/>
      <w:bCs/>
      <w:color w:val="000000"/>
      <w:kern w:val="24"/>
      <w:sz w:val="24"/>
      <w:szCs w:val="24"/>
    </w:rPr>
  </w:style>
  <w:style w:type="paragraph" w:styleId="Revision">
    <w:name w:val="Revision"/>
    <w:hidden/>
    <w:uiPriority w:val="99"/>
    <w:semiHidden/>
    <w:rsid w:val="006D6A89"/>
    <w:pPr>
      <w:spacing w:after="0" w:line="240" w:lineRule="auto"/>
    </w:pPr>
  </w:style>
  <w:style w:type="paragraph" w:customStyle="1" w:styleId="Numberlist">
    <w:name w:val="Number list"/>
    <w:basedOn w:val="BodyText"/>
    <w:next w:val="BlockText"/>
    <w:qFormat/>
    <w:rsid w:val="00BD7E2C"/>
    <w:pPr>
      <w:spacing w:after="0"/>
      <w:ind w:left="720" w:hanging="720"/>
    </w:pPr>
  </w:style>
  <w:style w:type="paragraph" w:customStyle="1" w:styleId="NumberedHeading1">
    <w:name w:val="Numbered Heading 1"/>
    <w:basedOn w:val="Heading1"/>
    <w:rsid w:val="009F6363"/>
  </w:style>
  <w:style w:type="paragraph" w:customStyle="1" w:styleId="hltablecaption">
    <w:name w:val="hl table caption"/>
    <w:basedOn w:val="Caption"/>
    <w:link w:val="hltablecaptionChar"/>
    <w:qFormat/>
    <w:rsid w:val="00EF4156"/>
    <w:pPr>
      <w:spacing w:after="12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hlfigurecaption">
    <w:name w:val="hl figure caption"/>
    <w:basedOn w:val="hltablecaption"/>
    <w:link w:val="hlfigurecaptionChar"/>
    <w:qFormat/>
    <w:rsid w:val="00341FA5"/>
    <w:pPr>
      <w:jc w:val="left"/>
    </w:pPr>
  </w:style>
  <w:style w:type="character" w:customStyle="1" w:styleId="hltablecaptionChar">
    <w:name w:val="hl table caption Char"/>
    <w:basedOn w:val="CaptionChar"/>
    <w:link w:val="hltablecaption"/>
    <w:rsid w:val="00EF4156"/>
    <w:rPr>
      <w:rFonts w:ascii="Times New Roman" w:hAnsi="Times New Roman" w:cs="Times New Roman"/>
      <w:bCs/>
      <w:sz w:val="24"/>
      <w:szCs w:val="24"/>
    </w:rPr>
  </w:style>
  <w:style w:type="character" w:customStyle="1" w:styleId="hlfigurecaptionChar">
    <w:name w:val="hl figure caption Char"/>
    <w:basedOn w:val="hltablecaptionChar"/>
    <w:link w:val="hlfigurecaption"/>
    <w:rsid w:val="00341FA5"/>
    <w:rPr>
      <w:rFonts w:ascii="Times New Roman" w:hAnsi="Times New Roman" w:cs="Times New Roman"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230B1"/>
    <w:rPr>
      <w:color w:val="808080"/>
    </w:rPr>
  </w:style>
  <w:style w:type="paragraph" w:customStyle="1" w:styleId="hlHeading1">
    <w:name w:val="hl Heading 1"/>
    <w:basedOn w:val="Heading1"/>
    <w:link w:val="hlHeading1Char"/>
    <w:qFormat/>
    <w:rsid w:val="00F06AF7"/>
    <w:pPr>
      <w:numPr>
        <w:numId w:val="4"/>
      </w:numPr>
      <w:spacing w:after="240" w:line="360" w:lineRule="auto"/>
      <w:contextualSpacing/>
      <w:jc w:val="left"/>
    </w:pPr>
    <w:rPr>
      <w:b/>
    </w:rPr>
  </w:style>
  <w:style w:type="paragraph" w:customStyle="1" w:styleId="hlheading2">
    <w:name w:val="hl heading 2"/>
    <w:basedOn w:val="hlHeading1"/>
    <w:link w:val="hlheading2Char"/>
    <w:qFormat/>
    <w:rsid w:val="00F06AF7"/>
    <w:pPr>
      <w:numPr>
        <w:ilvl w:val="1"/>
        <w:numId w:val="3"/>
      </w:numPr>
    </w:pPr>
    <w:rPr>
      <w:rFonts w:eastAsia="MS Mincho"/>
      <w:szCs w:val="26"/>
    </w:rPr>
  </w:style>
  <w:style w:type="character" w:customStyle="1" w:styleId="hlHeading1Char">
    <w:name w:val="hl Heading 1 Char"/>
    <w:basedOn w:val="DefaultParagraphFont"/>
    <w:link w:val="hlHeading1"/>
    <w:rsid w:val="00F06AF7"/>
    <w:rPr>
      <w:rFonts w:ascii="Times New Roman" w:eastAsia="Times New Roman" w:hAnsi="Times New Roman" w:cs="Times New Roman"/>
      <w:b/>
      <w:kern w:val="32"/>
      <w:sz w:val="24"/>
      <w:szCs w:val="24"/>
      <w:lang w:eastAsia="en-US"/>
    </w:rPr>
  </w:style>
  <w:style w:type="character" w:customStyle="1" w:styleId="hlheading2Char">
    <w:name w:val="hl heading 2 Char"/>
    <w:basedOn w:val="hlHeading1Char"/>
    <w:link w:val="hlheading2"/>
    <w:rsid w:val="00F06AF7"/>
    <w:rPr>
      <w:rFonts w:ascii="Times New Roman" w:eastAsia="MS Mincho" w:hAnsi="Times New Roman" w:cs="Times New Roman"/>
      <w:b/>
      <w:kern w:val="32"/>
      <w:sz w:val="24"/>
      <w:szCs w:val="26"/>
      <w:lang w:eastAsia="en-US"/>
    </w:rPr>
  </w:style>
  <w:style w:type="character" w:styleId="PageNumber">
    <w:name w:val="page number"/>
    <w:basedOn w:val="DefaultParagraphFont"/>
    <w:uiPriority w:val="99"/>
    <w:unhideWhenUsed/>
    <w:rsid w:val="00B079C6"/>
  </w:style>
  <w:style w:type="character" w:customStyle="1" w:styleId="Heading1Char1">
    <w:name w:val="Heading 1 Char1"/>
    <w:basedOn w:val="DefaultParagraphFont"/>
    <w:uiPriority w:val="9"/>
    <w:rsid w:val="005F556D"/>
    <w:rPr>
      <w:rFonts w:ascii="Times New Roman" w:eastAsiaTheme="majorEastAsia" w:hAnsi="Times New Roman" w:cstheme="majorBidi"/>
      <w:b/>
      <w:bCs/>
      <w:szCs w:val="28"/>
      <w:lang w:eastAsia="zh-CN"/>
    </w:rPr>
  </w:style>
  <w:style w:type="character" w:customStyle="1" w:styleId="HeaderChar1">
    <w:name w:val="Header Char1"/>
    <w:basedOn w:val="DefaultParagraphFont"/>
    <w:uiPriority w:val="99"/>
    <w:rsid w:val="005F556D"/>
    <w:rPr>
      <w:rFonts w:ascii="Times New Roman" w:hAnsi="Times New Roman"/>
    </w:rPr>
  </w:style>
  <w:style w:type="character" w:customStyle="1" w:styleId="BodyTextChar1">
    <w:name w:val="Body Text Char1"/>
    <w:aliases w:val="Body Text Noindent Char,Body Text Noindent1 Char,Body Text Noindent2 Char,Body Text Noindent3 Char,Body Text Noindent4 Char,Body Text Noindent5 Char,Body Text Noindent6 Char,Body Text Noindent7 Char,Body Text Noindent8 Char"/>
    <w:locked/>
    <w:rsid w:val="007D00A8"/>
    <w:rPr>
      <w:rFonts w:ascii="Times New Roman" w:hAnsi="Times New Roman"/>
      <w:szCs w:val="20"/>
      <w:lang w:eastAsia="zh-CN"/>
    </w:rPr>
  </w:style>
  <w:style w:type="character" w:customStyle="1" w:styleId="equationChar">
    <w:name w:val="equation Char"/>
    <w:basedOn w:val="DefaultParagraphFont"/>
    <w:link w:val="equation"/>
    <w:rsid w:val="007D00A8"/>
    <w:rPr>
      <w:rFonts w:ascii="Times New Roman" w:hAnsi="Times New Roman" w:cs="Arial"/>
      <w:color w:val="000000"/>
      <w:position w:val="-32"/>
      <w:sz w:val="24"/>
      <w:szCs w:val="24"/>
    </w:rPr>
  </w:style>
  <w:style w:type="paragraph" w:customStyle="1" w:styleId="hlTablecontent">
    <w:name w:val="hl Table content"/>
    <w:basedOn w:val="Normal"/>
    <w:qFormat/>
    <w:rsid w:val="004C43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figure21">
    <w:name w:val="figure21"/>
    <w:basedOn w:val="Normal"/>
    <w:qFormat/>
    <w:rsid w:val="001E0EB0"/>
    <w:pPr>
      <w:spacing w:after="360" w:line="480" w:lineRule="auto"/>
      <w:jc w:val="center"/>
    </w:pPr>
    <w:rPr>
      <w:rFonts w:ascii="Times New Roman" w:hAnsi="Times New Roman"/>
      <w:noProof/>
      <w:sz w:val="24"/>
    </w:rPr>
  </w:style>
  <w:style w:type="paragraph" w:customStyle="1" w:styleId="Figurecenter">
    <w:name w:val="Figure center"/>
    <w:basedOn w:val="Normal"/>
    <w:rsid w:val="0002031B"/>
    <w:pPr>
      <w:jc w:val="center"/>
    </w:pPr>
    <w:rPr>
      <w:noProof/>
    </w:rPr>
  </w:style>
  <w:style w:type="paragraph" w:customStyle="1" w:styleId="hlfigurecenter">
    <w:name w:val="hl figure center"/>
    <w:basedOn w:val="Normal"/>
    <w:qFormat/>
    <w:rsid w:val="0002031B"/>
    <w:pPr>
      <w:jc w:val="center"/>
    </w:pPr>
    <w:rPr>
      <w:noProof/>
    </w:rPr>
  </w:style>
  <w:style w:type="paragraph" w:customStyle="1" w:styleId="reference">
    <w:name w:val="reference"/>
    <w:basedOn w:val="Normal"/>
    <w:qFormat/>
    <w:rsid w:val="00203ACB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宋体" w:hAnsi="Times New Roman" w:cs="Times New Roman"/>
      <w:sz w:val="20"/>
      <w:szCs w:val="20"/>
      <w:lang w:eastAsia="de-DE"/>
    </w:rPr>
  </w:style>
  <w:style w:type="character" w:customStyle="1" w:styleId="MTConvertedEquation">
    <w:name w:val="MTConvertedEquation"/>
    <w:basedOn w:val="DefaultParagraphFont"/>
    <w:rsid w:val="00A76508"/>
    <w:rPr>
      <w:rFonts w:eastAsiaTheme="majorEastAsia" w:cs="Times New Roman"/>
      <w:b/>
      <w:color w:val="000000"/>
      <w:spacing w:val="5"/>
      <w:kern w:val="28"/>
      <w:sz w:val="32"/>
      <w:szCs w:val="52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6508"/>
    <w:pPr>
      <w:jc w:val="center"/>
    </w:pPr>
    <w:rPr>
      <w:rFonts w:ascii="Times New Roman" w:hAnsi="Times New Roman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A76508"/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A76508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6508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A76508"/>
    <w:rPr>
      <w:vertAlign w:val="superscript"/>
    </w:rPr>
  </w:style>
  <w:style w:type="paragraph" w:customStyle="1" w:styleId="figurecaption0">
    <w:name w:val="figure caption"/>
    <w:basedOn w:val="Normal"/>
    <w:rsid w:val="00A76508"/>
    <w:pPr>
      <w:spacing w:line="48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paragraph" w:styleId="TOC1">
    <w:name w:val="toc 1"/>
    <w:aliases w:val="hl TOC"/>
    <w:basedOn w:val="Normal"/>
    <w:next w:val="Normal"/>
    <w:autoRedefine/>
    <w:uiPriority w:val="39"/>
    <w:unhideWhenUsed/>
    <w:rsid w:val="008D53B0"/>
    <w:pPr>
      <w:spacing w:before="120" w:after="0"/>
    </w:pPr>
    <w:rPr>
      <w:b/>
      <w:sz w:val="24"/>
      <w:szCs w:val="24"/>
    </w:rPr>
  </w:style>
  <w:style w:type="paragraph" w:styleId="TOC2">
    <w:name w:val="toc 2"/>
    <w:aliases w:val="hl TOC 2"/>
    <w:basedOn w:val="Normal"/>
    <w:next w:val="Normal"/>
    <w:uiPriority w:val="39"/>
    <w:unhideWhenUsed/>
    <w:qFormat/>
    <w:rsid w:val="000E6796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76508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76508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76508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76508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76508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76508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76508"/>
    <w:pPr>
      <w:spacing w:after="0"/>
      <w:ind w:left="1760"/>
    </w:pPr>
    <w:rPr>
      <w:sz w:val="20"/>
      <w:szCs w:val="20"/>
    </w:rPr>
  </w:style>
  <w:style w:type="paragraph" w:customStyle="1" w:styleId="captioncomscb">
    <w:name w:val="caption_com_scb"/>
    <w:basedOn w:val="Caption"/>
    <w:link w:val="captioncomscbChar"/>
    <w:qFormat/>
    <w:rsid w:val="004A2840"/>
    <w:pPr>
      <w:spacing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captionf">
    <w:name w:val="caption_f"/>
    <w:basedOn w:val="captioncomscb"/>
    <w:link w:val="captionfChar"/>
    <w:qFormat/>
    <w:rsid w:val="004A2840"/>
  </w:style>
  <w:style w:type="character" w:customStyle="1" w:styleId="captioncomscbChar">
    <w:name w:val="caption_com_scb Char"/>
    <w:basedOn w:val="CaptionChar"/>
    <w:link w:val="captioncomscb"/>
    <w:rsid w:val="004A2840"/>
    <w:rPr>
      <w:rFonts w:ascii="Times New Roman" w:hAnsi="Times New Roman" w:cs="Times New Roman"/>
      <w:bCs/>
      <w:sz w:val="24"/>
      <w:szCs w:val="24"/>
    </w:rPr>
  </w:style>
  <w:style w:type="character" w:customStyle="1" w:styleId="captionfChar">
    <w:name w:val="caption_f Char"/>
    <w:basedOn w:val="captioncomscbChar"/>
    <w:link w:val="captionf"/>
    <w:rsid w:val="004A2840"/>
    <w:rPr>
      <w:rFonts w:ascii="Times New Roman" w:hAnsi="Times New Roman" w:cs="Times New Roman"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A2840"/>
    <w:rPr>
      <w:color w:val="800080" w:themeColor="followedHyperlink"/>
      <w:u w:val="single"/>
    </w:rPr>
  </w:style>
  <w:style w:type="paragraph" w:customStyle="1" w:styleId="MTDisplayEquation">
    <w:name w:val="MTDisplayEquation"/>
    <w:basedOn w:val="equation"/>
    <w:next w:val="Normal"/>
    <w:rsid w:val="004A2840"/>
    <w:pPr>
      <w:jc w:val="left"/>
    </w:pPr>
    <w:rPr>
      <w:position w:val="-30"/>
    </w:rPr>
  </w:style>
  <w:style w:type="paragraph" w:styleId="TOCHeading">
    <w:name w:val="TOC Heading"/>
    <w:basedOn w:val="Heading1"/>
    <w:next w:val="Normal"/>
    <w:uiPriority w:val="39"/>
    <w:unhideWhenUsed/>
    <w:qFormat/>
    <w:rsid w:val="004A2840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customStyle="1" w:styleId="HeadingEarly">
    <w:name w:val="Heading Early"/>
    <w:basedOn w:val="Normal"/>
    <w:rsid w:val="0001457D"/>
    <w:pPr>
      <w:spacing w:after="360" w:line="480" w:lineRule="auto"/>
      <w:ind w:firstLine="720"/>
      <w:jc w:val="center"/>
    </w:pPr>
    <w:rPr>
      <w:rFonts w:ascii="Times New Roman" w:hAnsi="Times New Roman"/>
      <w:b/>
      <w:caps/>
      <w:sz w:val="32"/>
      <w:szCs w:val="32"/>
    </w:rPr>
  </w:style>
  <w:style w:type="paragraph" w:customStyle="1" w:styleId="TitlePage">
    <w:name w:val="Title Page"/>
    <w:basedOn w:val="Normal"/>
    <w:rsid w:val="0001457D"/>
    <w:pPr>
      <w:spacing w:after="360" w:line="480" w:lineRule="auto"/>
      <w:ind w:left="720" w:firstLine="720"/>
      <w:jc w:val="center"/>
    </w:pPr>
    <w:rPr>
      <w:rFonts w:ascii="Times New Roman" w:hAnsi="Times New Roman"/>
      <w:sz w:val="24"/>
    </w:rPr>
  </w:style>
  <w:style w:type="paragraph" w:customStyle="1" w:styleId="ThesisTitle">
    <w:name w:val="Thesis Title"/>
    <w:basedOn w:val="Normal"/>
    <w:rsid w:val="0001457D"/>
    <w:pPr>
      <w:spacing w:after="360" w:line="480" w:lineRule="auto"/>
      <w:ind w:left="720" w:firstLine="720"/>
      <w:jc w:val="center"/>
    </w:pPr>
    <w:rPr>
      <w:rFonts w:ascii="Times New Roman" w:hAnsi="Times New Roman"/>
      <w:b/>
      <w:caps/>
      <w:sz w:val="32"/>
      <w:szCs w:val="32"/>
    </w:rPr>
  </w:style>
  <w:style w:type="paragraph" w:customStyle="1" w:styleId="TitlePageBY">
    <w:name w:val="Title Page (BY)"/>
    <w:basedOn w:val="Normal"/>
    <w:rsid w:val="0001457D"/>
    <w:pPr>
      <w:spacing w:after="360" w:line="480" w:lineRule="auto"/>
      <w:ind w:left="720" w:firstLine="720"/>
      <w:jc w:val="center"/>
    </w:pPr>
    <w:rPr>
      <w:rFonts w:ascii="Times New Roman" w:hAnsi="Times New Roman"/>
      <w:caps/>
      <w:sz w:val="24"/>
    </w:rPr>
  </w:style>
  <w:style w:type="paragraph" w:customStyle="1" w:styleId="ThesisTitle0">
    <w:name w:val="ThesisTitle"/>
    <w:basedOn w:val="Normal"/>
    <w:rsid w:val="0001457D"/>
    <w:pPr>
      <w:spacing w:after="360" w:line="480" w:lineRule="auto"/>
      <w:ind w:firstLine="720"/>
      <w:jc w:val="center"/>
    </w:pPr>
    <w:rPr>
      <w:rFonts w:ascii="Times New Roman" w:hAnsi="Times New Roman"/>
      <w:sz w:val="24"/>
      <w:szCs w:val="20"/>
    </w:rPr>
  </w:style>
  <w:style w:type="paragraph" w:customStyle="1" w:styleId="TitlePageNormal">
    <w:name w:val="TitlePageNormal"/>
    <w:basedOn w:val="Normal"/>
    <w:rsid w:val="0001457D"/>
    <w:pPr>
      <w:spacing w:after="360" w:line="480" w:lineRule="auto"/>
      <w:ind w:firstLine="720"/>
      <w:jc w:val="center"/>
    </w:pPr>
    <w:rPr>
      <w:rFonts w:ascii="Times New Roman" w:hAnsi="Times New Roman"/>
      <w:sz w:val="24"/>
      <w:szCs w:val="20"/>
    </w:rPr>
  </w:style>
  <w:style w:type="paragraph" w:customStyle="1" w:styleId="covermiddle">
    <w:name w:val="cover_middle"/>
    <w:basedOn w:val="BodyText"/>
    <w:qFormat/>
    <w:rsid w:val="0001457D"/>
    <w:pPr>
      <w:tabs>
        <w:tab w:val="right" w:pos="0"/>
      </w:tabs>
      <w:spacing w:before="0" w:after="240" w:line="240" w:lineRule="auto"/>
      <w:ind w:firstLine="0"/>
      <w:jc w:val="center"/>
    </w:pPr>
    <w:rPr>
      <w:rFonts w:cstheme="minorBidi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01457D"/>
    <w:pPr>
      <w:spacing w:after="0"/>
      <w:ind w:left="440" w:hanging="440"/>
    </w:pPr>
    <w:rPr>
      <w:smallCaps/>
      <w:sz w:val="20"/>
      <w:szCs w:val="20"/>
    </w:rPr>
  </w:style>
  <w:style w:type="character" w:customStyle="1" w:styleId="sub">
    <w:name w:val="sub"/>
    <w:basedOn w:val="DefaultParagraphFont"/>
    <w:uiPriority w:val="1"/>
    <w:qFormat/>
    <w:rsid w:val="0001457D"/>
    <w:rPr>
      <w:i w:val="0"/>
      <w:iCs/>
      <w:sz w:val="32"/>
      <w:szCs w:val="28"/>
      <w:vertAlign w:val="subscript"/>
    </w:rPr>
  </w:style>
  <w:style w:type="paragraph" w:customStyle="1" w:styleId="bodytexthl">
    <w:name w:val="body text hl"/>
    <w:basedOn w:val="Normal"/>
    <w:link w:val="bodytexthlChar"/>
    <w:qFormat/>
    <w:rsid w:val="00CA5270"/>
    <w:pPr>
      <w:spacing w:after="360" w:line="480" w:lineRule="auto"/>
      <w:ind w:firstLine="7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bodytexthlChar">
    <w:name w:val="body text hl Char"/>
    <w:link w:val="bodytexthl"/>
    <w:rsid w:val="00CA5270"/>
    <w:rPr>
      <w:rFonts w:ascii="Times New Roman" w:eastAsia="宋体" w:hAnsi="Times New Roman" w:cs="Times New Roman"/>
      <w:sz w:val="24"/>
      <w:szCs w:val="24"/>
    </w:rPr>
  </w:style>
  <w:style w:type="numbering" w:customStyle="1" w:styleId="CurrentList1">
    <w:name w:val="Current List1"/>
    <w:uiPriority w:val="99"/>
    <w:rsid w:val="0036704F"/>
    <w:pPr>
      <w:numPr>
        <w:numId w:val="5"/>
      </w:numPr>
    </w:pPr>
  </w:style>
  <w:style w:type="numbering" w:styleId="111111">
    <w:name w:val="Outline List 2"/>
    <w:basedOn w:val="NoList"/>
    <w:uiPriority w:val="99"/>
    <w:semiHidden/>
    <w:unhideWhenUsed/>
    <w:rsid w:val="0036704F"/>
    <w:pPr>
      <w:numPr>
        <w:numId w:val="6"/>
      </w:numPr>
    </w:pPr>
  </w:style>
  <w:style w:type="paragraph" w:customStyle="1" w:styleId="TOChlfinal">
    <w:name w:val="TOC hl final"/>
    <w:basedOn w:val="TOC1"/>
    <w:next w:val="TOC1"/>
    <w:qFormat/>
    <w:rsid w:val="003114DD"/>
    <w:pPr>
      <w:tabs>
        <w:tab w:val="left" w:pos="370"/>
        <w:tab w:val="right" w:leader="dot" w:pos="9350"/>
      </w:tabs>
    </w:pPr>
    <w:rPr>
      <w:caps/>
      <w:noProof/>
    </w:rPr>
  </w:style>
  <w:style w:type="paragraph" w:customStyle="1" w:styleId="Style1">
    <w:name w:val="Style1"/>
    <w:basedOn w:val="TOC2"/>
    <w:qFormat/>
    <w:rsid w:val="000E6796"/>
    <w:pPr>
      <w:tabs>
        <w:tab w:val="left" w:pos="749"/>
        <w:tab w:val="right" w:leader="dot" w:pos="9350"/>
      </w:tabs>
    </w:pPr>
    <w:rPr>
      <w:b w:val="0"/>
      <w:noProof/>
    </w:rPr>
  </w:style>
  <w:style w:type="paragraph" w:styleId="BlockText">
    <w:name w:val="Block Text"/>
    <w:basedOn w:val="Normal"/>
    <w:uiPriority w:val="99"/>
    <w:semiHidden/>
    <w:unhideWhenUsed/>
    <w:rsid w:val="00603A0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regtxt">
    <w:name w:val="reg_txt"/>
    <w:basedOn w:val="DefaultParagraphFont"/>
    <w:rsid w:val="00F041B1"/>
  </w:style>
  <w:style w:type="character" w:styleId="IntenseReference">
    <w:name w:val="Intense Reference"/>
    <w:basedOn w:val="DefaultParagraphFont"/>
    <w:uiPriority w:val="32"/>
    <w:qFormat/>
    <w:rsid w:val="00D45148"/>
    <w:rPr>
      <w:b/>
      <w:bCs/>
      <w:smallCaps/>
      <w:color w:val="C0504D" w:themeColor="accent2"/>
      <w:spacing w:val="5"/>
      <w:u w:val="single"/>
    </w:rPr>
  </w:style>
  <w:style w:type="paragraph" w:customStyle="1" w:styleId="Normal1">
    <w:name w:val="Normal1"/>
    <w:rsid w:val="00B656A5"/>
    <w:pPr>
      <w:spacing w:after="0"/>
    </w:pPr>
    <w:rPr>
      <w:rFonts w:ascii="Arial" w:eastAsia="Arial" w:hAnsi="Arial" w:cs="Arial"/>
      <w:color w:val="000000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0047D6"/>
  </w:style>
  <w:style w:type="character" w:customStyle="1" w:styleId="apple-converted-space">
    <w:name w:val="apple-converted-space"/>
    <w:basedOn w:val="DefaultParagraphFont"/>
    <w:rsid w:val="007B4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3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5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9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30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942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61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81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666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4133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6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380">
          <w:marLeft w:val="547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scu.edu/recreation/" TargetMode="External"/><Relationship Id="rId12" Type="http://schemas.openxmlformats.org/officeDocument/2006/relationships/image" Target="media/image1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anzili/Desktop/HanziWordFormat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Cel14</b:Tag>
    <b:SourceType>JournalArticle</b:SourceType>
    <b:Guid>{04E18109-247E-0C43-BFB1-A8CB2F7EC182}</b:Guid>
    <b:Title>Workshop on Computational Personality Recognition: Shared Task</b:Title>
    <b:Year>2014</b:Year>
    <b:Pages>4</b:Pages>
    <b:Author>
      <b:Author>
        <b:NameList>
          <b:Person>
            <b:Last>Celli</b:Last>
            <b:First>Fabio</b:First>
          </b:Person>
          <b:Person>
            <b:Last>Painesi</b:Last>
            <b:First>Fabio</b:First>
          </b:Person>
          <b:Person>
            <b:Last>Stillwell</b:Last>
            <b:First>David</b:First>
          </b:Person>
          <b:Person>
            <b:Last>Kosinski</b:Last>
            <b:First>Michal</b:First>
          </b:Person>
        </b:NameList>
      </b:Author>
    </b:Author>
    <b:RefOrder>10</b:RefOrder>
  </b:Source>
  <b:Source>
    <b:Tag>Gol11</b:Tag>
    <b:SourceType>JournalArticle</b:SourceType>
    <b:Guid>{8C345FFA-E74E-5948-9B06-E98E3AE48D51}</b:Guid>
    <b:Title>Predicting Personality from Twitter</b:Title>
    <b:JournalName>IEEE International Conference on Privacy, Security, Risk, and Trust, and IEEE International Conference on Social Computing</b:JournalName>
    <b:Year>2011</b:Year>
    <b:Pages>8</b:Pages>
    <b:Author>
      <b:Author>
        <b:NameList>
          <b:Person>
            <b:Last>Golbeck</b:Last>
            <b:First>Jennifer</b:First>
          </b:Person>
          <b:Person>
            <b:Last>Robles</b:Last>
            <b:First>Cristina </b:First>
          </b:Person>
          <b:Person>
            <b:Last>Edmondson</b:Last>
            <b:First>Michon </b:First>
          </b:Person>
          <b:Person>
            <b:Last>Turner</b:Last>
            <b:First>Karen </b:First>
          </b:Person>
        </b:NameList>
      </b:Author>
    </b:Author>
    <b:RefOrder>1</b:RefOrder>
  </b:Source>
  <b:Source>
    <b:Tag>Mia</b:Tag>
    <b:SourceType>JournalArticle</b:SourceType>
    <b:Guid>{EFF8765A-2769-5944-998E-3965B8A2A82C}</b:Guid>
    <b:RefOrder>2</b:RefOrder>
  </b:Source>
  <b:Source>
    <b:Tag>Qui06</b:Tag>
    <b:SourceType>Book</b:SourceType>
    <b:Guid>{85EDDA6B-86DE-B048-89F3-D6C45A043BFF}</b:Guid>
    <b:Title>Learning With Continuous Classes</b:Title>
    <b:City>Sydney</b:City>
    <b:Year>2006</b:Year>
    <b:Author>
      <b:Author>
        <b:NameList>
          <b:Person>
            <b:Last>Quinlan</b:Last>
            <b:Middle>R.</b:Middle>
            <b:First>J.</b:First>
          </b:Person>
        </b:NameList>
      </b:Author>
    </b:Author>
    <b:CountryRegion>Australia</b:CountryRegion>
    <b:RefOrder>3</b:RefOrder>
  </b:Source>
  <b:Source>
    <b:Tag>Wan</b:Tag>
    <b:SourceType>Book</b:SourceType>
    <b:Guid>{E76EDF72-C4E1-B547-885F-ED76F7AC9C12}</b:Guid>
    <b:Title>Iducing Model Trees for Continuous Classes</b:Title>
    <b:CountryRegion>New Zealand</b:CountryRegion>
    <b:Publisher>University of Waikato</b:Publisher>
    <b:Author>
      <b:Author>
        <b:NameList>
          <b:Person>
            <b:Last>Wang</b:Last>
            <b:First>Yong</b:First>
          </b:Person>
          <b:Person>
            <b:Last>Witten</b:Last>
            <b:Middle>H</b:Middle>
            <b:First>Ian</b:First>
          </b:Person>
        </b:NameList>
      </b:Author>
    </b:Author>
    <b:RefOrder>4</b:RefOrder>
  </b:Source>
  <b:Source>
    <b:Tag>12t99</b:Tag>
    <b:SourceType>Book</b:SourceType>
    <b:Guid>{91ED8C77-9F02-3145-8CBE-2273B0B60279}</b:Guid>
    <b:Author>
      <b:Author>
        <b:NameList>
          <b:Person>
            <b:Last>Conference</b:Last>
            <b:First>12th</b:First>
            <b:Middle>Austrialian Joint</b:Middle>
          </b:Person>
        </b:NameList>
      </b:Author>
    </b:Author>
    <b:Title>Advanced Topics in Artificial Intelligence</b:Title>
    <b:City>Sydney</b:City>
    <b:CountryRegion>Austrilia</b:CountryRegion>
    <b:Publisher>Springer</b:Publisher>
    <b:Year>1999</b:Year>
    <b:RefOrder>5</b:RefOrder>
  </b:Source>
  <b:Source>
    <b:Tag>Que</b:Tag>
    <b:SourceType>JournalArticle</b:SourceType>
    <b:Guid>{03AB7655-79C1-424B-BC6D-895837C5D7C4}</b:Guid>
    <b:Title>Our Twitter Profiles, Our Selves: Predicting Personality with Twitter</b:Title>
    <b:Pages>2011</b:Pages>
    <b:Author>
      <b:Author>
        <b:NameList>
          <b:Person>
            <b:Last>Quercia</b:Last>
            <b:First>Daniele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Crowcroft</b:Last>
            <b:First>Jon</b:First>
          </b:Person>
        </b:NameList>
      </b:Author>
    </b:Author>
    <b:JournalName>International Conference on Privacy, Security, Risk, and Trust, and IEEE International Conference on Social Computing</b:JournalName>
    <b:RefOrder>6</b:RefOrder>
  </b:Source>
  <b:Source>
    <b:Tag>Gol111</b:Tag>
    <b:SourceType>JournalArticle</b:SourceType>
    <b:Guid>{708EDF31-EEFB-2441-91E0-9B9D8D79FF29}</b:Guid>
    <b:Title>Predicting Personality with Social Media</b:Title>
    <b:JournalName>ACM</b:JournalName>
    <b:Year>2011</b:Year>
    <b:Author>
      <b:Author>
        <b:NameList>
          <b:Person>
            <b:Last>Golbeck</b:Last>
            <b:First>Jennifer</b:First>
          </b:Person>
          <b:Person>
            <b:Last>Robles</b:Last>
            <b:First>Cristina</b:First>
          </b:Person>
          <b:Person>
            <b:Last>Turner</b:Last>
            <b:First>Karen</b:First>
          </b:Person>
        </b:NameList>
      </b:Author>
    </b:Author>
    <b:RefOrder>7</b:RefOrder>
  </b:Source>
  <b:Source>
    <b:Tag>Luo13</b:Tag>
    <b:SourceType>JournalArticle</b:SourceType>
    <b:Guid>{55DFEFC6-A60C-2640-AF98-6C57117E6ECB}</b:Guid>
    <b:Title>Improving Twitter Retrieval by Exploiting Structural Information</b:Title>
    <b:JournalName>Preceedings of the Twenty-Sixth AAAI Conference on Artificial Intelligence</b:JournalName>
    <b:Year>2013</b:Year>
    <b:Author>
      <b:Author>
        <b:NameList>
          <b:Person>
            <b:Last>Luo</b:Last>
            <b:First>Zhunchen</b:First>
          </b:Person>
          <b:Person>
            <b:Last>Osborne</b:Last>
            <b:First>Miles</b:First>
          </b:Person>
          <b:Person>
            <b:Last>Petrovic</b:Last>
            <b:First>Sasa</b:First>
          </b:Person>
          <b:Person>
            <b:Last>Wang</b:Last>
            <b:First>Ting</b:First>
          </b:Person>
        </b:NameList>
      </b:Author>
    </b:Author>
    <b:RefOrder>8</b:RefOrder>
  </b:Source>
  <b:Source>
    <b:Tag>Gol112</b:Tag>
    <b:SourceType>JournalArticle</b:SourceType>
    <b:Guid>{E1BA3EF3-DDFC-5541-B5A4-D91A4A6DE8CC}</b:Guid>
    <b:Title>Predicting Personality from Twitter</b:Title>
    <b:JournalName>IEEE International Conference on Privacy, Security, Risk, and Trust, and IEEE International Conference on Social Computing</b:JournalName>
    <b:Year>2011</b:Year>
    <b:Author>
      <b:Author>
        <b:NameList>
          <b:Person>
            <b:Last>Golveck</b:Last>
            <b:First>Jennifer</b:First>
          </b:Person>
          <b:Person>
            <b:Last>Robles</b:Last>
            <b:First>Cristina</b:First>
          </b:Person>
          <b:Person>
            <b:Last>Edmondson</b:Last>
            <b:First>Michon</b:First>
          </b:Person>
          <b:Person>
            <b:Last>Turner</b:Last>
            <b:First>Karen</b:First>
          </b:Person>
        </b:NameList>
      </b:Author>
    </b:Author>
    <b:RefOrder>9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Cel14</b:Tag>
    <b:SourceType>JournalArticle</b:SourceType>
    <b:Guid>{04E18109-247E-0C43-BFB1-A8CB2F7EC182}</b:Guid>
    <b:Title>Workshop on Computational Personality Recognition: Shared Task</b:Title>
    <b:Year>2014</b:Year>
    <b:Pages>4</b:Pages>
    <b:Author>
      <b:Author>
        <b:NameList>
          <b:Person>
            <b:Last>Celli</b:Last>
            <b:First>Fabio</b:First>
          </b:Person>
          <b:Person>
            <b:Last>Painesi</b:Last>
            <b:First>Fabio</b:First>
          </b:Person>
          <b:Person>
            <b:Last>Stillwell</b:Last>
            <b:First>David</b:First>
          </b:Person>
          <b:Person>
            <b:Last>Kosinski</b:Last>
            <b:First>Michal</b:First>
          </b:Person>
        </b:NameList>
      </b:Author>
    </b:Author>
    <b:RefOrder>10</b:RefOrder>
  </b:Source>
  <b:Source>
    <b:Tag>Gol11</b:Tag>
    <b:SourceType>JournalArticle</b:SourceType>
    <b:Guid>{8C345FFA-E74E-5948-9B06-E98E3AE48D51}</b:Guid>
    <b:Title>Predicting Personality from Twitter</b:Title>
    <b:JournalName>IEEE International Conference on Privacy, Security, Risk, and Trust, and IEEE International Conference on Social Computing</b:JournalName>
    <b:Year>2011</b:Year>
    <b:Pages>8</b:Pages>
    <b:Author>
      <b:Author>
        <b:NameList>
          <b:Person>
            <b:Last>Golbeck</b:Last>
            <b:First>Jennifer</b:First>
          </b:Person>
          <b:Person>
            <b:Last>Robles</b:Last>
            <b:First>Cristina </b:First>
          </b:Person>
          <b:Person>
            <b:Last>Edmondson</b:Last>
            <b:First>Michon </b:First>
          </b:Person>
          <b:Person>
            <b:Last>Turner</b:Last>
            <b:First>Karen </b:First>
          </b:Person>
        </b:NameList>
      </b:Author>
    </b:Author>
    <b:RefOrder>1</b:RefOrder>
  </b:Source>
  <b:Source>
    <b:Tag>Mia</b:Tag>
    <b:SourceType>JournalArticle</b:SourceType>
    <b:Guid>{EFF8765A-2769-5944-998E-3965B8A2A82C}</b:Guid>
    <b:RefOrder>2</b:RefOrder>
  </b:Source>
  <b:Source>
    <b:Tag>Qui06</b:Tag>
    <b:SourceType>Book</b:SourceType>
    <b:Guid>{85EDDA6B-86DE-B048-89F3-D6C45A043BFF}</b:Guid>
    <b:Title>Learning With Continuous Classes</b:Title>
    <b:City>Sydney</b:City>
    <b:Year>2006</b:Year>
    <b:Author>
      <b:Author>
        <b:NameList>
          <b:Person>
            <b:Last>Quinlan</b:Last>
            <b:Middle>R.</b:Middle>
            <b:First>J.</b:First>
          </b:Person>
        </b:NameList>
      </b:Author>
    </b:Author>
    <b:CountryRegion>Australia</b:CountryRegion>
    <b:RefOrder>3</b:RefOrder>
  </b:Source>
  <b:Source>
    <b:Tag>Wan</b:Tag>
    <b:SourceType>Book</b:SourceType>
    <b:Guid>{E76EDF72-C4E1-B547-885F-ED76F7AC9C12}</b:Guid>
    <b:Title>Iducing Model Trees for Continuous Classes</b:Title>
    <b:CountryRegion>New Zealand</b:CountryRegion>
    <b:Publisher>University of Waikato</b:Publisher>
    <b:Author>
      <b:Author>
        <b:NameList>
          <b:Person>
            <b:Last>Wang</b:Last>
            <b:First>Yong</b:First>
          </b:Person>
          <b:Person>
            <b:Last>Witten</b:Last>
            <b:Middle>H</b:Middle>
            <b:First>Ian</b:First>
          </b:Person>
        </b:NameList>
      </b:Author>
    </b:Author>
    <b:RefOrder>4</b:RefOrder>
  </b:Source>
  <b:Source>
    <b:Tag>12t99</b:Tag>
    <b:SourceType>Book</b:SourceType>
    <b:Guid>{91ED8C77-9F02-3145-8CBE-2273B0B60279}</b:Guid>
    <b:Author>
      <b:Author>
        <b:NameList>
          <b:Person>
            <b:Last>Conference</b:Last>
            <b:First>12th</b:First>
            <b:Middle>Austrialian Joint</b:Middle>
          </b:Person>
        </b:NameList>
      </b:Author>
    </b:Author>
    <b:Title>Advanced Topics in Artificial Intelligence</b:Title>
    <b:City>Sydney</b:City>
    <b:CountryRegion>Austrilia</b:CountryRegion>
    <b:Publisher>Springer</b:Publisher>
    <b:Year>1999</b:Year>
    <b:RefOrder>5</b:RefOrder>
  </b:Source>
  <b:Source>
    <b:Tag>Que</b:Tag>
    <b:SourceType>JournalArticle</b:SourceType>
    <b:Guid>{03AB7655-79C1-424B-BC6D-895837C5D7C4}</b:Guid>
    <b:Title>Our Twitter Profiles, Our Selves: Predicting Personality with Twitter</b:Title>
    <b:Pages>2011</b:Pages>
    <b:Author>
      <b:Author>
        <b:NameList>
          <b:Person>
            <b:Last>Quercia</b:Last>
            <b:First>Daniele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Crowcroft</b:Last>
            <b:First>Jon</b:First>
          </b:Person>
        </b:NameList>
      </b:Author>
    </b:Author>
    <b:JournalName>International Conference on Privacy, Security, Risk, and Trust, and IEEE International Conference on Social Computing</b:JournalName>
    <b:RefOrder>6</b:RefOrder>
  </b:Source>
  <b:Source>
    <b:Tag>Gol111</b:Tag>
    <b:SourceType>JournalArticle</b:SourceType>
    <b:Guid>{708EDF31-EEFB-2441-91E0-9B9D8D79FF29}</b:Guid>
    <b:Title>Predicting Personality with Social Media</b:Title>
    <b:JournalName>ACM</b:JournalName>
    <b:Year>2011</b:Year>
    <b:Author>
      <b:Author>
        <b:NameList>
          <b:Person>
            <b:Last>Golbeck</b:Last>
            <b:First>Jennifer</b:First>
          </b:Person>
          <b:Person>
            <b:Last>Robles</b:Last>
            <b:First>Cristina</b:First>
          </b:Person>
          <b:Person>
            <b:Last>Turner</b:Last>
            <b:First>Karen</b:First>
          </b:Person>
        </b:NameList>
      </b:Author>
    </b:Author>
    <b:RefOrder>7</b:RefOrder>
  </b:Source>
  <b:Source>
    <b:Tag>Luo13</b:Tag>
    <b:SourceType>JournalArticle</b:SourceType>
    <b:Guid>{55DFEFC6-A60C-2640-AF98-6C57117E6ECB}</b:Guid>
    <b:Title>Improving Twitter Retrieval by Exploiting Structural Information</b:Title>
    <b:JournalName>Preceedings of the Twenty-Sixth AAAI Conference on Artificial Intelligence</b:JournalName>
    <b:Year>2013</b:Year>
    <b:Author>
      <b:Author>
        <b:NameList>
          <b:Person>
            <b:Last>Luo</b:Last>
            <b:First>Zhunchen</b:First>
          </b:Person>
          <b:Person>
            <b:Last>Osborne</b:Last>
            <b:First>Miles</b:First>
          </b:Person>
          <b:Person>
            <b:Last>Petrovic</b:Last>
            <b:First>Sasa</b:First>
          </b:Person>
          <b:Person>
            <b:Last>Wang</b:Last>
            <b:First>Ting</b:First>
          </b:Person>
        </b:NameList>
      </b:Author>
    </b:Author>
    <b:RefOrder>8</b:RefOrder>
  </b:Source>
  <b:Source>
    <b:Tag>Gol112</b:Tag>
    <b:SourceType>JournalArticle</b:SourceType>
    <b:Guid>{E1BA3EF3-DDFC-5541-B5A4-D91A4A6DE8CC}</b:Guid>
    <b:Title>Predicting Personality from Twitter</b:Title>
    <b:JournalName>IEEE International Conference on Privacy, Security, Risk, and Trust, and IEEE International Conference on Social Computing</b:JournalName>
    <b:Year>2011</b:Year>
    <b:Author>
      <b:Author>
        <b:NameList>
          <b:Person>
            <b:Last>Golveck</b:Last>
            <b:First>Jennifer</b:First>
          </b:Person>
          <b:Person>
            <b:Last>Robles</b:Last>
            <b:First>Cristina</b:First>
          </b:Person>
          <b:Person>
            <b:Last>Edmondson</b:Last>
            <b:First>Michon</b:First>
          </b:Person>
          <b:Person>
            <b:Last>Turner</b:Last>
            <b:First>Karen</b:First>
          </b:Person>
        </b:NameList>
      </b:Author>
    </b:Author>
    <b:RefOrder>9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Cel14</b:Tag>
    <b:SourceType>JournalArticle</b:SourceType>
    <b:Guid>{04E18109-247E-0C43-BFB1-A8CB2F7EC182}</b:Guid>
    <b:Title>Workshop on Computational Personality Recognition: Shared Task</b:Title>
    <b:Year>2014</b:Year>
    <b:Pages>4</b:Pages>
    <b:Author>
      <b:Author>
        <b:NameList>
          <b:Person>
            <b:Last>Celli</b:Last>
            <b:First>Fabio</b:First>
          </b:Person>
          <b:Person>
            <b:Last>Painesi</b:Last>
            <b:First>Fabio</b:First>
          </b:Person>
          <b:Person>
            <b:Last>Stillwell</b:Last>
            <b:First>David</b:First>
          </b:Person>
          <b:Person>
            <b:Last>Kosinski</b:Last>
            <b:First>Michal</b:First>
          </b:Person>
        </b:NameList>
      </b:Author>
    </b:Author>
    <b:RefOrder>10</b:RefOrder>
  </b:Source>
  <b:Source>
    <b:Tag>Gol11</b:Tag>
    <b:SourceType>JournalArticle</b:SourceType>
    <b:Guid>{8C345FFA-E74E-5948-9B06-E98E3AE48D51}</b:Guid>
    <b:Title>Predicting Personality from Twitter</b:Title>
    <b:JournalName>IEEE International Conference on Privacy, Security, Risk, and Trust, and IEEE International Conference on Social Computing</b:JournalName>
    <b:Year>2011</b:Year>
    <b:Pages>8</b:Pages>
    <b:Author>
      <b:Author>
        <b:NameList>
          <b:Person>
            <b:Last>Golbeck</b:Last>
            <b:First>Jennifer</b:First>
          </b:Person>
          <b:Person>
            <b:Last>Robles</b:Last>
            <b:First>Cristina </b:First>
          </b:Person>
          <b:Person>
            <b:Last>Edmondson</b:Last>
            <b:First>Michon </b:First>
          </b:Person>
          <b:Person>
            <b:Last>Turner</b:Last>
            <b:First>Karen </b:First>
          </b:Person>
        </b:NameList>
      </b:Author>
    </b:Author>
    <b:RefOrder>1</b:RefOrder>
  </b:Source>
  <b:Source>
    <b:Tag>Mia</b:Tag>
    <b:SourceType>JournalArticle</b:SourceType>
    <b:Guid>{EFF8765A-2769-5944-998E-3965B8A2A82C}</b:Guid>
    <b:RefOrder>2</b:RefOrder>
  </b:Source>
  <b:Source>
    <b:Tag>Qui06</b:Tag>
    <b:SourceType>Book</b:SourceType>
    <b:Guid>{85EDDA6B-86DE-B048-89F3-D6C45A043BFF}</b:Guid>
    <b:Title>Learning With Continuous Classes</b:Title>
    <b:City>Sydney</b:City>
    <b:Year>2006</b:Year>
    <b:Author>
      <b:Author>
        <b:NameList>
          <b:Person>
            <b:Last>Quinlan</b:Last>
            <b:Middle>R.</b:Middle>
            <b:First>J.</b:First>
          </b:Person>
        </b:NameList>
      </b:Author>
    </b:Author>
    <b:CountryRegion>Australia</b:CountryRegion>
    <b:RefOrder>3</b:RefOrder>
  </b:Source>
  <b:Source>
    <b:Tag>Wan</b:Tag>
    <b:SourceType>Book</b:SourceType>
    <b:Guid>{E76EDF72-C4E1-B547-885F-ED76F7AC9C12}</b:Guid>
    <b:Title>Iducing Model Trees for Continuous Classes</b:Title>
    <b:CountryRegion>New Zealand</b:CountryRegion>
    <b:Publisher>University of Waikato</b:Publisher>
    <b:Author>
      <b:Author>
        <b:NameList>
          <b:Person>
            <b:Last>Wang</b:Last>
            <b:First>Yong</b:First>
          </b:Person>
          <b:Person>
            <b:Last>Witten</b:Last>
            <b:Middle>H</b:Middle>
            <b:First>Ian</b:First>
          </b:Person>
        </b:NameList>
      </b:Author>
    </b:Author>
    <b:RefOrder>4</b:RefOrder>
  </b:Source>
  <b:Source>
    <b:Tag>12t99</b:Tag>
    <b:SourceType>Book</b:SourceType>
    <b:Guid>{91ED8C77-9F02-3145-8CBE-2273B0B60279}</b:Guid>
    <b:Author>
      <b:Author>
        <b:NameList>
          <b:Person>
            <b:Last>Conference</b:Last>
            <b:First>12th</b:First>
            <b:Middle>Austrialian Joint</b:Middle>
          </b:Person>
        </b:NameList>
      </b:Author>
    </b:Author>
    <b:Title>Advanced Topics in Artificial Intelligence</b:Title>
    <b:City>Sydney</b:City>
    <b:CountryRegion>Austrilia</b:CountryRegion>
    <b:Publisher>Springer</b:Publisher>
    <b:Year>1999</b:Year>
    <b:RefOrder>5</b:RefOrder>
  </b:Source>
  <b:Source>
    <b:Tag>Que</b:Tag>
    <b:SourceType>JournalArticle</b:SourceType>
    <b:Guid>{03AB7655-79C1-424B-BC6D-895837C5D7C4}</b:Guid>
    <b:Title>Our Twitter Profiles, Our Selves: Predicting Personality with Twitter</b:Title>
    <b:Pages>2011</b:Pages>
    <b:Author>
      <b:Author>
        <b:NameList>
          <b:Person>
            <b:Last>Quercia</b:Last>
            <b:First>Daniele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Crowcroft</b:Last>
            <b:First>Jon</b:First>
          </b:Person>
        </b:NameList>
      </b:Author>
    </b:Author>
    <b:JournalName>International Conference on Privacy, Security, Risk, and Trust, and IEEE International Conference on Social Computing</b:JournalName>
    <b:RefOrder>6</b:RefOrder>
  </b:Source>
  <b:Source>
    <b:Tag>Gol111</b:Tag>
    <b:SourceType>JournalArticle</b:SourceType>
    <b:Guid>{708EDF31-EEFB-2441-91E0-9B9D8D79FF29}</b:Guid>
    <b:Title>Predicting Personality with Social Media</b:Title>
    <b:JournalName>ACM</b:JournalName>
    <b:Year>2011</b:Year>
    <b:Author>
      <b:Author>
        <b:NameList>
          <b:Person>
            <b:Last>Golbeck</b:Last>
            <b:First>Jennifer</b:First>
          </b:Person>
          <b:Person>
            <b:Last>Robles</b:Last>
            <b:First>Cristina</b:First>
          </b:Person>
          <b:Person>
            <b:Last>Turner</b:Last>
            <b:First>Karen</b:First>
          </b:Person>
        </b:NameList>
      </b:Author>
    </b:Author>
    <b:RefOrder>7</b:RefOrder>
  </b:Source>
  <b:Source>
    <b:Tag>Luo13</b:Tag>
    <b:SourceType>JournalArticle</b:SourceType>
    <b:Guid>{55DFEFC6-A60C-2640-AF98-6C57117E6ECB}</b:Guid>
    <b:Title>Improving Twitter Retrieval by Exploiting Structural Information</b:Title>
    <b:JournalName>Preceedings of the Twenty-Sixth AAAI Conference on Artificial Intelligence</b:JournalName>
    <b:Year>2013</b:Year>
    <b:Author>
      <b:Author>
        <b:NameList>
          <b:Person>
            <b:Last>Luo</b:Last>
            <b:First>Zhunchen</b:First>
          </b:Person>
          <b:Person>
            <b:Last>Osborne</b:Last>
            <b:First>Miles</b:First>
          </b:Person>
          <b:Person>
            <b:Last>Petrovic</b:Last>
            <b:First>Sasa</b:First>
          </b:Person>
          <b:Person>
            <b:Last>Wang</b:Last>
            <b:First>Ting</b:First>
          </b:Person>
        </b:NameList>
      </b:Author>
    </b:Author>
    <b:RefOrder>8</b:RefOrder>
  </b:Source>
  <b:Source>
    <b:Tag>Gol112</b:Tag>
    <b:SourceType>JournalArticle</b:SourceType>
    <b:Guid>{E1BA3EF3-DDFC-5541-B5A4-D91A4A6DE8CC}</b:Guid>
    <b:Title>Predicting Personality from Twitter</b:Title>
    <b:JournalName>IEEE International Conference on Privacy, Security, Risk, and Trust, and IEEE International Conference on Social Computing</b:JournalName>
    <b:Year>2011</b:Year>
    <b:Author>
      <b:Author>
        <b:NameList>
          <b:Person>
            <b:Last>Golveck</b:Last>
            <b:First>Jennifer</b:First>
          </b:Person>
          <b:Person>
            <b:Last>Robles</b:Last>
            <b:First>Cristina</b:First>
          </b:Person>
          <b:Person>
            <b:Last>Edmondson</b:Last>
            <b:First>Michon</b:First>
          </b:Person>
          <b:Person>
            <b:Last>Turner</b:Last>
            <b:First>Karen</b:First>
          </b:Person>
        </b:NameList>
      </b:Author>
    </b:Author>
    <b:RefOrder>9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Cel14</b:Tag>
    <b:SourceType>JournalArticle</b:SourceType>
    <b:Guid>{04E18109-247E-0C43-BFB1-A8CB2F7EC182}</b:Guid>
    <b:Title>Workshop on Computational Personality Recognition: Shared Task</b:Title>
    <b:Year>2014</b:Year>
    <b:Pages>4</b:Pages>
    <b:Author>
      <b:Author>
        <b:NameList>
          <b:Person>
            <b:Last>Celli</b:Last>
            <b:First>Fabio</b:First>
          </b:Person>
          <b:Person>
            <b:Last>Painesi</b:Last>
            <b:First>Fabio</b:First>
          </b:Person>
          <b:Person>
            <b:Last>Stillwell</b:Last>
            <b:First>David</b:First>
          </b:Person>
          <b:Person>
            <b:Last>Kosinski</b:Last>
            <b:First>Michal</b:First>
          </b:Person>
        </b:NameList>
      </b:Author>
    </b:Author>
    <b:RefOrder>10</b:RefOrder>
  </b:Source>
  <b:Source>
    <b:Tag>Gol11</b:Tag>
    <b:SourceType>JournalArticle</b:SourceType>
    <b:Guid>{8C345FFA-E74E-5948-9B06-E98E3AE48D51}</b:Guid>
    <b:Title>Predicting Personality from Twitter</b:Title>
    <b:JournalName>IEEE International Conference on Privacy, Security, Risk, and Trust, and IEEE International Conference on Social Computing</b:JournalName>
    <b:Year>2011</b:Year>
    <b:Pages>8</b:Pages>
    <b:Author>
      <b:Author>
        <b:NameList>
          <b:Person>
            <b:Last>Golbeck</b:Last>
            <b:First>Jennifer</b:First>
          </b:Person>
          <b:Person>
            <b:Last>Robles</b:Last>
            <b:First>Cristina </b:First>
          </b:Person>
          <b:Person>
            <b:Last>Edmondson</b:Last>
            <b:First>Michon </b:First>
          </b:Person>
          <b:Person>
            <b:Last>Turner</b:Last>
            <b:First>Karen </b:First>
          </b:Person>
        </b:NameList>
      </b:Author>
    </b:Author>
    <b:RefOrder>1</b:RefOrder>
  </b:Source>
  <b:Source>
    <b:Tag>Mia</b:Tag>
    <b:SourceType>JournalArticle</b:SourceType>
    <b:Guid>{EFF8765A-2769-5944-998E-3965B8A2A82C}</b:Guid>
    <b:RefOrder>2</b:RefOrder>
  </b:Source>
  <b:Source>
    <b:Tag>Qui06</b:Tag>
    <b:SourceType>Book</b:SourceType>
    <b:Guid>{85EDDA6B-86DE-B048-89F3-D6C45A043BFF}</b:Guid>
    <b:Title>Learning With Continuous Classes</b:Title>
    <b:City>Sydney</b:City>
    <b:Year>2006</b:Year>
    <b:Author>
      <b:Author>
        <b:NameList>
          <b:Person>
            <b:Last>Quinlan</b:Last>
            <b:Middle>R.</b:Middle>
            <b:First>J.</b:First>
          </b:Person>
        </b:NameList>
      </b:Author>
    </b:Author>
    <b:CountryRegion>Australia</b:CountryRegion>
    <b:RefOrder>3</b:RefOrder>
  </b:Source>
  <b:Source>
    <b:Tag>Wan</b:Tag>
    <b:SourceType>Book</b:SourceType>
    <b:Guid>{E76EDF72-C4E1-B547-885F-ED76F7AC9C12}</b:Guid>
    <b:Title>Iducing Model Trees for Continuous Classes</b:Title>
    <b:CountryRegion>New Zealand</b:CountryRegion>
    <b:Publisher>University of Waikato</b:Publisher>
    <b:Author>
      <b:Author>
        <b:NameList>
          <b:Person>
            <b:Last>Wang</b:Last>
            <b:First>Yong</b:First>
          </b:Person>
          <b:Person>
            <b:Last>Witten</b:Last>
            <b:Middle>H</b:Middle>
            <b:First>Ian</b:First>
          </b:Person>
        </b:NameList>
      </b:Author>
    </b:Author>
    <b:RefOrder>4</b:RefOrder>
  </b:Source>
  <b:Source>
    <b:Tag>12t99</b:Tag>
    <b:SourceType>Book</b:SourceType>
    <b:Guid>{91ED8C77-9F02-3145-8CBE-2273B0B60279}</b:Guid>
    <b:Author>
      <b:Author>
        <b:NameList>
          <b:Person>
            <b:Last>Conference</b:Last>
            <b:First>12th</b:First>
            <b:Middle>Austrialian Joint</b:Middle>
          </b:Person>
        </b:NameList>
      </b:Author>
    </b:Author>
    <b:Title>Advanced Topics in Artificial Intelligence</b:Title>
    <b:City>Sydney</b:City>
    <b:CountryRegion>Austrilia</b:CountryRegion>
    <b:Publisher>Springer</b:Publisher>
    <b:Year>1999</b:Year>
    <b:RefOrder>5</b:RefOrder>
  </b:Source>
  <b:Source>
    <b:Tag>Que</b:Tag>
    <b:SourceType>JournalArticle</b:SourceType>
    <b:Guid>{03AB7655-79C1-424B-BC6D-895837C5D7C4}</b:Guid>
    <b:Title>Our Twitter Profiles, Our Selves: Predicting Personality with Twitter</b:Title>
    <b:Pages>2011</b:Pages>
    <b:Author>
      <b:Author>
        <b:NameList>
          <b:Person>
            <b:Last>Quercia</b:Last>
            <b:First>Daniele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Crowcroft</b:Last>
            <b:First>Jon</b:First>
          </b:Person>
        </b:NameList>
      </b:Author>
    </b:Author>
    <b:JournalName>International Conference on Privacy, Security, Risk, and Trust, and IEEE International Conference on Social Computing</b:JournalName>
    <b:RefOrder>6</b:RefOrder>
  </b:Source>
  <b:Source>
    <b:Tag>Gol111</b:Tag>
    <b:SourceType>JournalArticle</b:SourceType>
    <b:Guid>{708EDF31-EEFB-2441-91E0-9B9D8D79FF29}</b:Guid>
    <b:Title>Predicting Personality with Social Media</b:Title>
    <b:JournalName>ACM</b:JournalName>
    <b:Year>2011</b:Year>
    <b:Author>
      <b:Author>
        <b:NameList>
          <b:Person>
            <b:Last>Golbeck</b:Last>
            <b:First>Jennifer</b:First>
          </b:Person>
          <b:Person>
            <b:Last>Robles</b:Last>
            <b:First>Cristina</b:First>
          </b:Person>
          <b:Person>
            <b:Last>Turner</b:Last>
            <b:First>Karen</b:First>
          </b:Person>
        </b:NameList>
      </b:Author>
    </b:Author>
    <b:RefOrder>7</b:RefOrder>
  </b:Source>
  <b:Source>
    <b:Tag>Luo13</b:Tag>
    <b:SourceType>JournalArticle</b:SourceType>
    <b:Guid>{55DFEFC6-A60C-2640-AF98-6C57117E6ECB}</b:Guid>
    <b:Title>Improving Twitter Retrieval by Exploiting Structural Information</b:Title>
    <b:JournalName>Preceedings of the Twenty-Sixth AAAI Conference on Artificial Intelligence</b:JournalName>
    <b:Year>2013</b:Year>
    <b:Author>
      <b:Author>
        <b:NameList>
          <b:Person>
            <b:Last>Luo</b:Last>
            <b:First>Zhunchen</b:First>
          </b:Person>
          <b:Person>
            <b:Last>Osborne</b:Last>
            <b:First>Miles</b:First>
          </b:Person>
          <b:Person>
            <b:Last>Petrovic</b:Last>
            <b:First>Sasa</b:First>
          </b:Person>
          <b:Person>
            <b:Last>Wang</b:Last>
            <b:First>Ting</b:First>
          </b:Person>
        </b:NameList>
      </b:Author>
    </b:Author>
    <b:RefOrder>8</b:RefOrder>
  </b:Source>
  <b:Source>
    <b:Tag>Gol112</b:Tag>
    <b:SourceType>JournalArticle</b:SourceType>
    <b:Guid>{E1BA3EF3-DDFC-5541-B5A4-D91A4A6DE8CC}</b:Guid>
    <b:Title>Predicting Personality from Twitter</b:Title>
    <b:JournalName>IEEE International Conference on Privacy, Security, Risk, and Trust, and IEEE International Conference on Social Computing</b:JournalName>
    <b:Year>2011</b:Year>
    <b:Author>
      <b:Author>
        <b:NameList>
          <b:Person>
            <b:Last>Golveck</b:Last>
            <b:First>Jennifer</b:First>
          </b:Person>
          <b:Person>
            <b:Last>Robles</b:Last>
            <b:First>Cristina</b:First>
          </b:Person>
          <b:Person>
            <b:Last>Edmondson</b:Last>
            <b:First>Michon</b:First>
          </b:Person>
          <b:Person>
            <b:Last>Turner</b:Last>
            <b:First>Karen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D2814C01-C81E-4647-B290-B62C5CB0DE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63A7A8-0EBA-4B42-976C-CD79C1B5FC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0A78B2F-2B92-1E4A-9C98-BB9F3C7687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5C1D117-FF5C-214E-86AE-643762520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HanziWordFormat2016.dotx</Template>
  <TotalTime>78</TotalTime>
  <Pages>3</Pages>
  <Words>489</Words>
  <Characters>2790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Main Components of the programs</vt:lpstr>
      <vt:lpstr>Design/development/architectural choices. </vt:lpstr>
      <vt:lpstr>    Discussion on how noise reduction was performed</vt:lpstr>
      <vt:lpstr>    Discussion on how noise reduction performance was evaluated</vt:lpstr>
      <vt:lpstr>    Discussion on how well the noise reduction technique worked based on the chosen </vt:lpstr>
      <vt:lpstr>    Any challenges faced during the development of the crawler and content processor</vt:lpstr>
      <vt:lpstr>        Crawler</vt:lpstr>
      <vt:lpstr>        Challenges faced during the content processor</vt:lpstr>
      <vt:lpstr>Word frequency/rank plots for 3 different crawls</vt:lpstr>
      <vt:lpstr>Discussions whether the 3 word distributions follow Zipf’s law or not</vt:lpstr>
      <vt:lpstr>An appendix containing details on these 3 crawls (e.g. seeds, domains), as well </vt:lpstr>
      <vt:lpstr/>
      <vt:lpstr/>
      <vt:lpstr>/</vt:lpstr>
    </vt:vector>
  </TitlesOfParts>
  <Company>Grizli777</Company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李晗子</dc:creator>
  <cp:keywords/>
  <dc:description/>
  <cp:lastModifiedBy>李晗子</cp:lastModifiedBy>
  <cp:revision>32</cp:revision>
  <cp:lastPrinted>2013-07-19T17:14:00Z</cp:lastPrinted>
  <dcterms:created xsi:type="dcterms:W3CDTF">2016-04-24T23:44:00Z</dcterms:created>
  <dcterms:modified xsi:type="dcterms:W3CDTF">2016-04-26T22:23:00Z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